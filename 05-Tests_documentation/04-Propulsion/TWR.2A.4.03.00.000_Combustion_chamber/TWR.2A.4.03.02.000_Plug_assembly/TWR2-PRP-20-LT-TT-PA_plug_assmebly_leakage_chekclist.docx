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765536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</w:rPr>
                    <w:t>Date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65536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65536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4477CAF9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Location: 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5DD2DE9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/compressor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7C5252B7" w:rsidR="007E64DB" w:rsidRPr="00E343FD" w:rsidRDefault="00765536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765536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TWR.2A.4.03.02.000_Plug_assembly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56EB5DE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926768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hour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0DB68482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Confirmed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leakage rate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65536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85E8" w14:textId="77777777" w:rsidR="00FA695C" w:rsidRDefault="00FA695C" w:rsidP="00647CDC">
      <w:pPr>
        <w:spacing w:after="0" w:line="240" w:lineRule="auto"/>
      </w:pPr>
      <w:r>
        <w:separator/>
      </w:r>
    </w:p>
  </w:endnote>
  <w:endnote w:type="continuationSeparator" w:id="0">
    <w:p w14:paraId="0F882BEF" w14:textId="77777777" w:rsidR="00FA695C" w:rsidRDefault="00FA695C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89C5" w14:textId="77777777" w:rsidR="00FA695C" w:rsidRDefault="00FA695C" w:rsidP="00647CDC">
      <w:pPr>
        <w:spacing w:after="0" w:line="240" w:lineRule="auto"/>
      </w:pPr>
      <w:r>
        <w:separator/>
      </w:r>
    </w:p>
  </w:footnote>
  <w:footnote w:type="continuationSeparator" w:id="0">
    <w:p w14:paraId="568CEE85" w14:textId="77777777" w:rsidR="00FA695C" w:rsidRDefault="00FA695C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Header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Date: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1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3122D32" w:rsidR="00250151" w:rsidRPr="00676FEF" w:rsidRDefault="00765536">
              <w:pPr>
                <w:pStyle w:val="Header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01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.202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Page/Total pages: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B46D1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D140B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65536"/>
    <w:rsid w:val="00782DCD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43580"/>
    <w:rsid w:val="00A564F4"/>
    <w:rsid w:val="00A92B58"/>
    <w:rsid w:val="00AA064E"/>
    <w:rsid w:val="00AB3CC3"/>
    <w:rsid w:val="00AD42FF"/>
    <w:rsid w:val="00AE16D6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C612A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A695C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FD5"/>
    <w:rPr>
      <w:color w:val="808080"/>
    </w:rPr>
  </w:style>
  <w:style w:type="table" w:styleId="TableGrid">
    <w:name w:val="Table Grid"/>
    <w:basedOn w:val="TableNormal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DC"/>
  </w:style>
  <w:style w:type="paragraph" w:styleId="Footer">
    <w:name w:val="footer"/>
    <w:basedOn w:val="Normal"/>
    <w:link w:val="Foot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DC"/>
  </w:style>
  <w:style w:type="character" w:customStyle="1" w:styleId="Heading1Char">
    <w:name w:val="Heading 1 Char"/>
    <w:basedOn w:val="DefaultParagraphFont"/>
    <w:link w:val="Heading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0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10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77B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BC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77BC5"/>
    <w:pPr>
      <w:spacing w:after="0"/>
    </w:pPr>
  </w:style>
  <w:style w:type="paragraph" w:customStyle="1" w:styleId="Level1">
    <w:name w:val="Level1"/>
    <w:basedOn w:val="Heading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Heading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Heading1Char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Heading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Heading2Char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Heading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Heading3Char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PlainTable1">
    <w:name w:val="Plain Table 1"/>
    <w:basedOn w:val="TableNormal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efaultParagraphFont"/>
    <w:link w:val="LevelBasic"/>
    <w:rsid w:val="009925F6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Caption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CaptionChar">
    <w:name w:val="Caption Char"/>
    <w:basedOn w:val="DefaultParagraphFont"/>
    <w:link w:val="Caption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CaptionChar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4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PlaceholderText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082C63"/>
    <w:rsid w:val="001C050C"/>
    <w:rsid w:val="00224397"/>
    <w:rsid w:val="002E5C0B"/>
    <w:rsid w:val="00340BC0"/>
    <w:rsid w:val="00416CDA"/>
    <w:rsid w:val="00427107"/>
    <w:rsid w:val="004755EF"/>
    <w:rsid w:val="00597CA6"/>
    <w:rsid w:val="00810AD5"/>
    <w:rsid w:val="008C3AFC"/>
    <w:rsid w:val="00971D72"/>
    <w:rsid w:val="00A73124"/>
    <w:rsid w:val="00A9423E"/>
    <w:rsid w:val="00A958CE"/>
    <w:rsid w:val="00EB03FE"/>
    <w:rsid w:val="00F22171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2024-01-04T00:00:00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</Template>
  <TotalTime>147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Tyszkiewicz Jakub (STUD)</cp:lastModifiedBy>
  <cp:revision>9</cp:revision>
  <cp:lastPrinted>2023-12-07T12:29:00Z</cp:lastPrinted>
  <dcterms:created xsi:type="dcterms:W3CDTF">2023-12-07T12:20:00Z</dcterms:created>
  <dcterms:modified xsi:type="dcterms:W3CDTF">2024-01-04T10:41:00Z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