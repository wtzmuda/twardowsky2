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5B541A9A" w:rsidR="00AF5091" w:rsidRDefault="00BE27BF" w:rsidP="000039F9">
                <w:r>
                  <w:t>Michał Banaszak</w:t>
                </w:r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2-04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6492F3E2" w:rsidR="00AF5091" w:rsidRDefault="00415225" w:rsidP="000039F9">
                <w:r>
                  <w:t>0</w:t>
                </w:r>
                <w:r w:rsidR="00BE27BF">
                  <w:t>4</w:t>
                </w:r>
                <w:r w:rsidR="008059EB">
                  <w:t>.</w:t>
                </w:r>
                <w:r w:rsidR="00BE27BF">
                  <w:t>02</w:t>
                </w:r>
                <w:r w:rsidR="008059EB">
                  <w:t>.202</w:t>
                </w:r>
                <w:r w:rsidR="00BE27BF">
                  <w:t>4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277250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27E5655E" w:rsidR="00203EEF" w:rsidRPr="005F0DFE" w:rsidRDefault="008059EB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BE27BF">
                  <w:rPr>
                    <w:b/>
                    <w:bCs/>
                    <w:sz w:val="72"/>
                    <w:szCs w:val="72"/>
                    <w:lang w:val="en-US"/>
                  </w:rPr>
                  <w:t>combustion chamber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277250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127515A6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 xml:space="preserve">The following </w:t>
                </w:r>
                <w:r w:rsidR="00BE27BF" w:rsidRPr="00CF3F81">
                  <w:rPr>
                    <w:lang w:val="en-US"/>
                  </w:rPr>
                  <w:t>document</w:t>
                </w:r>
                <w:r w:rsidRPr="00CF3F81">
                  <w:rPr>
                    <w:lang w:val="en-US"/>
                  </w:rPr>
                  <w:t xml:space="preserve"> provides a checklist of correctly done pressure tests of </w:t>
                </w:r>
                <w:r w:rsidR="00BE27BF">
                  <w:rPr>
                    <w:lang w:val="en-US"/>
                  </w:rPr>
                  <w:t>combustion chamber</w:t>
                </w:r>
                <w:r w:rsidRPr="00CF3F81">
                  <w:rPr>
                    <w:lang w:val="en-US"/>
                  </w:rPr>
                  <w:t>.</w:t>
                </w:r>
                <w:r w:rsidR="00BE27BF">
                  <w:rPr>
                    <w:lang w:val="en-US"/>
                  </w:rPr>
                  <w:t xml:space="preserve"> Since the combustion chamber construction is using the same technology as Grot casing, some Grot technological elements are also used here.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611164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611164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277250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277250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277250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062C341C" w:rsidR="001F64B7" w:rsidRPr="00E343FD" w:rsidRDefault="00ED532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D5323">
              <w:rPr>
                <w:b/>
                <w:bCs/>
                <w:sz w:val="24"/>
                <w:szCs w:val="24"/>
                <w:lang w:val="en-US"/>
              </w:rPr>
              <w:t>G.1.02.01.000_Casing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ED5323">
              <w:rPr>
                <w:b/>
                <w:bCs/>
                <w:sz w:val="24"/>
                <w:szCs w:val="24"/>
                <w:lang w:val="en-US"/>
              </w:rPr>
              <w:t>G.1.02.00.001_Insulation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45C88353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6B11">
              <w:rPr>
                <w:b/>
                <w:bCs/>
                <w:sz w:val="24"/>
                <w:szCs w:val="24"/>
                <w:lang w:val="en-US"/>
              </w:rPr>
              <w:t>90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Bar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 xml:space="preserve"> (safety factor equal to 2)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4CEC4C14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>20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7654">
              <w:rPr>
                <w:b/>
                <w:bCs/>
                <w:sz w:val="24"/>
                <w:szCs w:val="24"/>
                <w:lang w:val="en-US"/>
              </w:rPr>
              <w:t>seconds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2964BF" w14:paraId="2BBACF57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674" w:type="dxa"/>
            <w:gridSpan w:val="2"/>
          </w:tcPr>
          <w:p w14:paraId="20334493" w14:textId="77777777" w:rsidR="007A45F3" w:rsidRDefault="007A45F3" w:rsidP="00E343FD">
            <w:pPr>
              <w:jc w:val="center"/>
            </w:pPr>
          </w:p>
        </w:tc>
        <w:tc>
          <w:tcPr>
            <w:tcW w:w="1734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5C0B10" w14:textId="77777777" w:rsidR="007A45F3" w:rsidRPr="00D276F1" w:rsidRDefault="001D1212" w:rsidP="00760227">
            <w:pPr>
              <w:pStyle w:val="LevelBasic"/>
              <w:rPr>
                <w:lang w:val="en-US"/>
              </w:rPr>
            </w:pPr>
            <w:r w:rsidRPr="001D1212">
              <w:rPr>
                <w:lang w:val="en-US"/>
              </w:rPr>
              <w:t>Read the safety rules</w:t>
            </w:r>
            <w:r w:rsidR="00DD6FBC">
              <w:rPr>
                <w:lang w:val="en-US"/>
              </w:rPr>
              <w:t xml:space="preserve"> and</w:t>
            </w:r>
            <w:r w:rsidR="00760227">
              <w:rPr>
                <w:lang w:val="en-US"/>
              </w:rPr>
              <w:t xml:space="preserve"> the</w:t>
            </w:r>
            <w:r w:rsidR="00DD6FBC">
              <w:rPr>
                <w:lang w:val="en-US"/>
              </w:rPr>
              <w:t xml:space="preserve"> test instruction</w:t>
            </w:r>
            <w:r w:rsidRPr="001D1212">
              <w:rPr>
                <w:lang w:val="en-US"/>
              </w:rPr>
              <w:t>.</w:t>
            </w:r>
            <w:r w:rsidR="00760227">
              <w:rPr>
                <w:lang w:val="en-US"/>
              </w:rPr>
              <w:t xml:space="preserve"> </w:t>
            </w:r>
            <w:r w:rsidR="00760227" w:rsidRPr="00760227">
              <w:rPr>
                <w:lang w:val="en-US"/>
              </w:rPr>
              <w:t>Put on protective clothing</w:t>
            </w:r>
            <w:r w:rsid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277250" w14:paraId="333392B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674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16E09F14" w14:textId="71E64E52" w:rsidR="008059EB" w:rsidRPr="002F4B2E" w:rsidRDefault="00DF6281" w:rsidP="008059EB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Insert element G.1.02.00.001_Insulation in G.1.02.01.000_Casing </w:t>
            </w:r>
          </w:p>
        </w:tc>
        <w:tc>
          <w:tcPr>
            <w:tcW w:w="2233" w:type="dxa"/>
            <w:gridSpan w:val="2"/>
          </w:tcPr>
          <w:p w14:paraId="42438434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DF6281" w:rsidRPr="00277250" w14:paraId="6CA1AA24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693D5A4F" w14:textId="643E545E" w:rsidR="00DF6281" w:rsidRDefault="00DF6281" w:rsidP="00E343FD">
            <w:pPr>
              <w:jc w:val="center"/>
            </w:pPr>
            <w:r>
              <w:t>3.</w:t>
            </w:r>
          </w:p>
        </w:tc>
        <w:tc>
          <w:tcPr>
            <w:tcW w:w="1674" w:type="dxa"/>
            <w:gridSpan w:val="2"/>
          </w:tcPr>
          <w:p w14:paraId="71BE8407" w14:textId="77777777" w:rsidR="00DF6281" w:rsidRDefault="00DF6281" w:rsidP="00E343FD">
            <w:pPr>
              <w:jc w:val="center"/>
            </w:pPr>
          </w:p>
        </w:tc>
        <w:tc>
          <w:tcPr>
            <w:tcW w:w="1734" w:type="dxa"/>
          </w:tcPr>
          <w:p w14:paraId="34DBFFFF" w14:textId="77777777" w:rsidR="00DF6281" w:rsidRDefault="00DF6281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6F8B26C" w14:textId="4DF9B956" w:rsidR="00DF6281" w:rsidRDefault="00DF62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E1E2CE" w14:textId="46377D6E" w:rsidR="00DF6281" w:rsidRPr="00DF6281" w:rsidRDefault="00DF6281" w:rsidP="008059EB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>Seal the orifices of TG.5.02.00.001_Closure_hydro_plug_2 using suitable plugs and flat plumbing washers or Teflon tape</w:t>
            </w:r>
            <w:r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DC6BF32" w14:textId="77777777" w:rsidR="00DF6281" w:rsidRPr="002F4B2E" w:rsidRDefault="00DF6281" w:rsidP="00E343FD">
            <w:pPr>
              <w:jc w:val="center"/>
              <w:rPr>
                <w:lang w:val="en-US"/>
              </w:rPr>
            </w:pPr>
          </w:p>
        </w:tc>
      </w:tr>
      <w:tr w:rsidR="001D1212" w:rsidRPr="00277250" w14:paraId="54E75FE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C9119F3" w14:textId="2B936CEA" w:rsidR="001D1212" w:rsidRDefault="00DF6281" w:rsidP="00E343FD">
            <w:pPr>
              <w:jc w:val="center"/>
            </w:pPr>
            <w:r>
              <w:lastRenderedPageBreak/>
              <w:t>4</w:t>
            </w:r>
            <w:r w:rsidR="00DD6FBC">
              <w:t>.</w:t>
            </w:r>
          </w:p>
        </w:tc>
        <w:tc>
          <w:tcPr>
            <w:tcW w:w="1674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26EC59C" w14:textId="730FEFBC" w:rsidR="00DD6FBC" w:rsidRPr="002F4B2E" w:rsidRDefault="00DF6281" w:rsidP="00760227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Insert element TG.5.02.00.001_Closure_hydro_plug_2 sealing the connection with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. Make sure that the grooves for the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 and the </w:t>
            </w:r>
            <w:proofErr w:type="spellStart"/>
            <w:r w:rsidRPr="00DF6281">
              <w:rPr>
                <w:lang w:val="en-US"/>
              </w:rPr>
              <w:t>o-rings</w:t>
            </w:r>
            <w:proofErr w:type="spellEnd"/>
            <w:r w:rsidRPr="00DF6281">
              <w:rPr>
                <w:lang w:val="en-US"/>
              </w:rPr>
              <w:t xml:space="preserve"> themselves are coated with silicone grease.</w:t>
            </w:r>
          </w:p>
        </w:tc>
        <w:tc>
          <w:tcPr>
            <w:tcW w:w="2233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DF6281" w:rsidRPr="00277250" w14:paraId="6CA1FE5F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9A6ED05" w14:textId="64F0751F" w:rsidR="00DF6281" w:rsidRDefault="00DF6281" w:rsidP="00E343FD">
            <w:pPr>
              <w:jc w:val="center"/>
            </w:pPr>
            <w:r>
              <w:t>5.</w:t>
            </w:r>
          </w:p>
        </w:tc>
        <w:tc>
          <w:tcPr>
            <w:tcW w:w="1674" w:type="dxa"/>
            <w:gridSpan w:val="2"/>
          </w:tcPr>
          <w:p w14:paraId="63DF985B" w14:textId="77777777" w:rsidR="00DF6281" w:rsidRDefault="00DF6281" w:rsidP="00E343FD">
            <w:pPr>
              <w:jc w:val="center"/>
            </w:pPr>
          </w:p>
        </w:tc>
        <w:tc>
          <w:tcPr>
            <w:tcW w:w="1734" w:type="dxa"/>
          </w:tcPr>
          <w:p w14:paraId="13E4B619" w14:textId="77777777" w:rsidR="00DF6281" w:rsidRDefault="00DF6281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482AAB28" w14:textId="792E2C9E" w:rsidR="00DF6281" w:rsidRDefault="00DF62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F501B6" w14:textId="14BE0723" w:rsidR="00DF6281" w:rsidRPr="00DF6281" w:rsidRDefault="00D11E1A" w:rsidP="00760227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 xml:space="preserve">Secure the position of the plug by fitting a </w:t>
            </w:r>
            <w:proofErr w:type="spellStart"/>
            <w:r w:rsidRPr="00D11E1A">
              <w:rPr>
                <w:lang w:val="en-US"/>
              </w:rPr>
              <w:t>seger</w:t>
            </w:r>
            <w:proofErr w:type="spellEnd"/>
            <w:r w:rsidRPr="00D11E1A">
              <w:rPr>
                <w:lang w:val="en-US"/>
              </w:rPr>
              <w:t xml:space="preserve"> in the groove above it.</w:t>
            </w:r>
          </w:p>
        </w:tc>
        <w:tc>
          <w:tcPr>
            <w:tcW w:w="2233" w:type="dxa"/>
            <w:gridSpan w:val="2"/>
          </w:tcPr>
          <w:p w14:paraId="7D4F7755" w14:textId="77777777" w:rsidR="00DF6281" w:rsidRPr="002F4B2E" w:rsidRDefault="00DF6281" w:rsidP="00E343FD">
            <w:pPr>
              <w:jc w:val="center"/>
              <w:rPr>
                <w:lang w:val="en-US"/>
              </w:rPr>
            </w:pPr>
          </w:p>
        </w:tc>
      </w:tr>
      <w:tr w:rsidR="0097146C" w:rsidRPr="00277250" w14:paraId="364BB01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01CC6A9" w14:textId="3183DBD9" w:rsidR="0097146C" w:rsidRDefault="00D11E1A" w:rsidP="00E343FD">
            <w:pPr>
              <w:jc w:val="center"/>
            </w:pPr>
            <w:r>
              <w:t>6</w:t>
            </w:r>
            <w:r w:rsidR="0097146C">
              <w:t>.</w:t>
            </w:r>
          </w:p>
        </w:tc>
        <w:tc>
          <w:tcPr>
            <w:tcW w:w="1674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34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BC523BC" w14:textId="7A585B37" w:rsidR="0097146C" w:rsidRPr="00760227" w:rsidRDefault="00DF6281" w:rsidP="00760227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Pour water into the </w:t>
            </w:r>
            <w:r w:rsidR="00D11E1A">
              <w:rPr>
                <w:lang w:val="en-US"/>
              </w:rPr>
              <w:t>vessel</w:t>
            </w:r>
            <w:r w:rsidRPr="00DF6281">
              <w:rPr>
                <w:lang w:val="en-US"/>
              </w:rPr>
              <w:t xml:space="preserve"> thus created. The water should reach a level just below the second groove for the </w:t>
            </w:r>
            <w:proofErr w:type="spellStart"/>
            <w:r w:rsidRPr="00DF6281">
              <w:rPr>
                <w:lang w:val="en-US"/>
              </w:rPr>
              <w:t>seger</w:t>
            </w:r>
            <w:proofErr w:type="spellEnd"/>
            <w:r w:rsidRPr="00DF6281">
              <w:rPr>
                <w:lang w:val="en-US"/>
              </w:rPr>
              <w:t xml:space="preserve"> ring.</w:t>
            </w:r>
          </w:p>
        </w:tc>
        <w:tc>
          <w:tcPr>
            <w:tcW w:w="2233" w:type="dxa"/>
            <w:gridSpan w:val="2"/>
          </w:tcPr>
          <w:p w14:paraId="64F8C287" w14:textId="6237D55E" w:rsidR="0097146C" w:rsidRPr="002F4B2E" w:rsidRDefault="00C21C65" w:rsidP="00C21C65">
            <w:pPr>
              <w:rPr>
                <w:lang w:val="en-US"/>
              </w:rPr>
            </w:pPr>
            <w:r>
              <w:rPr>
                <w:lang w:val="en-US"/>
              </w:rPr>
              <w:t>Depending on pump producer recommendation, use distilled water as a medium to build-up pressure.</w:t>
            </w:r>
          </w:p>
        </w:tc>
      </w:tr>
      <w:tr w:rsidR="00D11E1A" w:rsidRPr="00BE27BF" w14:paraId="2590448B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9AD8B77" w14:textId="533F0301" w:rsidR="00D11E1A" w:rsidRDefault="00D11E1A" w:rsidP="00E343FD">
            <w:pPr>
              <w:jc w:val="center"/>
            </w:pPr>
            <w:r>
              <w:t>7.</w:t>
            </w:r>
          </w:p>
        </w:tc>
        <w:tc>
          <w:tcPr>
            <w:tcW w:w="1674" w:type="dxa"/>
            <w:gridSpan w:val="2"/>
          </w:tcPr>
          <w:p w14:paraId="01CC0A55" w14:textId="77777777" w:rsidR="00D11E1A" w:rsidRDefault="00D11E1A" w:rsidP="00E343FD">
            <w:pPr>
              <w:jc w:val="center"/>
            </w:pPr>
          </w:p>
        </w:tc>
        <w:tc>
          <w:tcPr>
            <w:tcW w:w="1734" w:type="dxa"/>
          </w:tcPr>
          <w:p w14:paraId="0BB517E7" w14:textId="77777777" w:rsidR="00D11E1A" w:rsidRDefault="00D11E1A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62B52A" w14:textId="56C24899" w:rsidR="00D11E1A" w:rsidRDefault="00D11E1A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ECCD83B" w14:textId="0B9464D7" w:rsidR="00D11E1A" w:rsidRPr="00DF6281" w:rsidRDefault="00C21C65" w:rsidP="00760227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Seal the M5 threaded orifice in the plug using a Teflon-wound screw or a suitable flat gasket. Leave the G1/4 hydraulic outlet open.</w:t>
            </w:r>
          </w:p>
        </w:tc>
        <w:tc>
          <w:tcPr>
            <w:tcW w:w="2233" w:type="dxa"/>
            <w:gridSpan w:val="2"/>
          </w:tcPr>
          <w:p w14:paraId="638FFAAA" w14:textId="77777777" w:rsidR="00D11E1A" w:rsidRPr="002F4B2E" w:rsidRDefault="00D11E1A" w:rsidP="00E343FD">
            <w:pPr>
              <w:jc w:val="center"/>
              <w:rPr>
                <w:lang w:val="en-US"/>
              </w:rPr>
            </w:pPr>
          </w:p>
        </w:tc>
      </w:tr>
      <w:tr w:rsidR="00D11E1A" w:rsidRPr="00277250" w14:paraId="14782E39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DA668CA" w14:textId="64AD5FD2" w:rsidR="0069666D" w:rsidRDefault="00C21C65" w:rsidP="00E343FD">
            <w:pPr>
              <w:jc w:val="center"/>
            </w:pPr>
            <w:r>
              <w:t>8</w:t>
            </w:r>
            <w:r w:rsidR="002A3980">
              <w:t>.</w:t>
            </w:r>
          </w:p>
        </w:tc>
        <w:tc>
          <w:tcPr>
            <w:tcW w:w="1674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34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7AD84E9" w14:textId="2AAA4AB4" w:rsidR="0069666D" w:rsidRPr="008D792C" w:rsidRDefault="00D11E1A" w:rsidP="00D276F1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>As with the first plug, also seal the second plug</w:t>
            </w:r>
            <w:r w:rsidR="00C21C65">
              <w:rPr>
                <w:lang w:val="en-US"/>
              </w:rPr>
              <w:t>- insulation connection</w:t>
            </w:r>
            <w:r w:rsidRPr="00D11E1A">
              <w:rPr>
                <w:lang w:val="en-US"/>
              </w:rPr>
              <w:t xml:space="preserve"> with </w:t>
            </w:r>
            <w:proofErr w:type="spellStart"/>
            <w:r w:rsidRPr="00D11E1A">
              <w:rPr>
                <w:lang w:val="en-US"/>
              </w:rPr>
              <w:t>o-rings</w:t>
            </w:r>
            <w:proofErr w:type="spellEnd"/>
            <w:r w:rsidRPr="00D11E1A">
              <w:rPr>
                <w:lang w:val="en-US"/>
              </w:rPr>
              <w:t xml:space="preserve">, taking care to coat the surface of the </w:t>
            </w:r>
            <w:proofErr w:type="spellStart"/>
            <w:r w:rsidRPr="00D11E1A">
              <w:rPr>
                <w:lang w:val="en-US"/>
              </w:rPr>
              <w:t>o-ring</w:t>
            </w:r>
            <w:proofErr w:type="spellEnd"/>
            <w:r w:rsidRPr="00D11E1A">
              <w:rPr>
                <w:lang w:val="en-US"/>
              </w:rPr>
              <w:t xml:space="preserve"> grooves and the </w:t>
            </w:r>
            <w:proofErr w:type="spellStart"/>
            <w:r w:rsidRPr="00D11E1A">
              <w:rPr>
                <w:lang w:val="en-US"/>
              </w:rPr>
              <w:t>o-rings</w:t>
            </w:r>
            <w:proofErr w:type="spellEnd"/>
            <w:r w:rsidRPr="00D11E1A">
              <w:rPr>
                <w:lang w:val="en-US"/>
              </w:rPr>
              <w:t xml:space="preserve"> themselves with grease.</w:t>
            </w:r>
          </w:p>
        </w:tc>
        <w:tc>
          <w:tcPr>
            <w:tcW w:w="2233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D11E1A" w:rsidRPr="00277250" w14:paraId="57E46D1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A883E1F" w14:textId="7B3B1D6A" w:rsidR="001D5AC6" w:rsidRDefault="00C21C65" w:rsidP="001D5AC6">
            <w:pPr>
              <w:jc w:val="center"/>
            </w:pPr>
            <w:r>
              <w:t>9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492FA12" w14:textId="4E8E2DB9" w:rsidR="006A4AB2" w:rsidRPr="00611896" w:rsidRDefault="00D11E1A" w:rsidP="001F64B7">
            <w:pPr>
              <w:pStyle w:val="LevelBasic"/>
              <w:rPr>
                <w:lang w:val="en-US"/>
              </w:rPr>
            </w:pPr>
            <w:r w:rsidRPr="00D11E1A">
              <w:rPr>
                <w:lang w:val="en-US"/>
              </w:rPr>
              <w:t xml:space="preserve">Secure the position of the second plug by fitting a second </w:t>
            </w:r>
            <w:proofErr w:type="spellStart"/>
            <w:r w:rsidRPr="00D11E1A">
              <w:rPr>
                <w:lang w:val="en-US"/>
              </w:rPr>
              <w:t>seger</w:t>
            </w:r>
            <w:proofErr w:type="spellEnd"/>
            <w:r w:rsidRPr="00D11E1A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277250" w14:paraId="551517E0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139A26E" w14:textId="08E5A577" w:rsidR="001D5AC6" w:rsidRDefault="002A3980" w:rsidP="001D5AC6">
            <w:pPr>
              <w:jc w:val="center"/>
            </w:pPr>
            <w:r>
              <w:t>7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885EA3" w14:textId="019BA830" w:rsidR="001D5AC6" w:rsidRPr="00611896" w:rsidRDefault="00C21C65" w:rsidP="00AD42FF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Screw the appropriate hydraulic adapters into the G1/4 outlet of the plug so that a pressure pump can be connected to it.</w:t>
            </w:r>
          </w:p>
        </w:tc>
        <w:tc>
          <w:tcPr>
            <w:tcW w:w="2233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277250" w14:paraId="7FBACEA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39A868" w14:textId="22B98D76" w:rsidR="000303A2" w:rsidRDefault="002A3980" w:rsidP="001D5AC6">
            <w:pPr>
              <w:jc w:val="center"/>
            </w:pPr>
            <w:r>
              <w:lastRenderedPageBreak/>
              <w:t>8.</w:t>
            </w:r>
          </w:p>
        </w:tc>
        <w:tc>
          <w:tcPr>
            <w:tcW w:w="1674" w:type="dxa"/>
            <w:gridSpan w:val="2"/>
          </w:tcPr>
          <w:p w14:paraId="3BFE6F27" w14:textId="77777777" w:rsidR="000303A2" w:rsidRDefault="000303A2" w:rsidP="001D5AC6">
            <w:pPr>
              <w:jc w:val="center"/>
            </w:pPr>
          </w:p>
        </w:tc>
        <w:tc>
          <w:tcPr>
            <w:tcW w:w="1734" w:type="dxa"/>
          </w:tcPr>
          <w:p w14:paraId="2AFB0F0D" w14:textId="77777777" w:rsidR="000303A2" w:rsidRDefault="000303A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C7D1E11" w14:textId="3E28B5BD" w:rsidR="000303A2" w:rsidRDefault="00F60F81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6F762CA" w14:textId="724CFEE8" w:rsidR="000303A2" w:rsidRPr="00A22900" w:rsidRDefault="00C21C65" w:rsidP="00AD42FF">
            <w:pPr>
              <w:pStyle w:val="LevelBasic"/>
              <w:rPr>
                <w:lang w:val="en-US"/>
              </w:rPr>
            </w:pPr>
            <w:r w:rsidRPr="00C21C65">
              <w:rPr>
                <w:lang w:val="en-US"/>
              </w:rPr>
              <w:t>Screw the hydraulic adaptor of the pump to the system outlet thus created.</w:t>
            </w:r>
          </w:p>
        </w:tc>
        <w:tc>
          <w:tcPr>
            <w:tcW w:w="2233" w:type="dxa"/>
            <w:gridSpan w:val="2"/>
          </w:tcPr>
          <w:p w14:paraId="3B95DFE3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277250" w14:paraId="61120B8A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311D5ED" w14:textId="6BEB4B77" w:rsidR="000303A2" w:rsidRPr="000303A2" w:rsidRDefault="002A3980" w:rsidP="001D5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674" w:type="dxa"/>
            <w:gridSpan w:val="2"/>
          </w:tcPr>
          <w:p w14:paraId="6E48C694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1734" w:type="dxa"/>
          </w:tcPr>
          <w:p w14:paraId="78F701AA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707D829" w14:textId="686649ED" w:rsidR="000303A2" w:rsidRPr="000303A2" w:rsidRDefault="00F60F81" w:rsidP="001D5AC6">
            <w:pPr>
              <w:jc w:val="center"/>
              <w:rPr>
                <w:lang w:val="en-US"/>
              </w:rPr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2FC6B0B" w14:textId="38A547E6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 xml:space="preserve">Wipe all </w:t>
            </w:r>
            <w:r w:rsidR="00C21C65">
              <w:rPr>
                <w:lang w:val="en-US"/>
              </w:rPr>
              <w:t xml:space="preserve">leftover </w:t>
            </w:r>
            <w:r w:rsidRPr="000303A2">
              <w:rPr>
                <w:lang w:val="en-US"/>
              </w:rPr>
              <w:t xml:space="preserve">water on the </w:t>
            </w:r>
            <w:r w:rsidR="00C21C65">
              <w:rPr>
                <w:lang w:val="en-US"/>
              </w:rPr>
              <w:t>plugs</w:t>
            </w:r>
            <w:r w:rsidRPr="000303A2">
              <w:rPr>
                <w:lang w:val="en-US"/>
              </w:rPr>
              <w:t xml:space="preserve"> and</w:t>
            </w:r>
            <w:r w:rsidR="00C21C65">
              <w:rPr>
                <w:lang w:val="en-US"/>
              </w:rPr>
              <w:t xml:space="preserve"> combustion chamber</w:t>
            </w:r>
            <w:r w:rsidRPr="000303A2">
              <w:rPr>
                <w:lang w:val="en-US"/>
              </w:rPr>
              <w:t xml:space="preserve"> </w:t>
            </w:r>
            <w:r w:rsidR="00C21C65">
              <w:rPr>
                <w:lang w:val="en-US"/>
              </w:rPr>
              <w:t xml:space="preserve">body </w:t>
            </w:r>
            <w:r w:rsidRPr="000303A2">
              <w:rPr>
                <w:lang w:val="en-US"/>
              </w:rPr>
              <w:t>surface using paper towels.</w:t>
            </w:r>
          </w:p>
        </w:tc>
        <w:tc>
          <w:tcPr>
            <w:tcW w:w="2233" w:type="dxa"/>
            <w:gridSpan w:val="2"/>
          </w:tcPr>
          <w:p w14:paraId="68A37024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277250" w14:paraId="4F7669B4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541D0EE" w14:textId="6E458C81" w:rsidR="001D5AC6" w:rsidRDefault="00E77E9A" w:rsidP="001D5AC6">
            <w:pPr>
              <w:jc w:val="center"/>
            </w:pPr>
            <w:r>
              <w:t>1</w:t>
            </w:r>
            <w:r w:rsidR="002A3980">
              <w:t>0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68F90B2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352DEF6C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E46DFA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FFF905E" w14:textId="3CD3128E" w:rsidR="001D5AC6" w:rsidRPr="00632810" w:rsidRDefault="004C527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C21C65">
              <w:rPr>
                <w:lang w:val="en-US"/>
              </w:rPr>
              <w:t>the pump to build-up desired pressure level.</w:t>
            </w:r>
          </w:p>
        </w:tc>
        <w:tc>
          <w:tcPr>
            <w:tcW w:w="2233" w:type="dxa"/>
            <w:gridSpan w:val="2"/>
          </w:tcPr>
          <w:p w14:paraId="4A52398B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30E01EF6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B69D6E3" w14:textId="7D4E2FAD" w:rsidR="006A4AB2" w:rsidRDefault="00E77E9A" w:rsidP="001D5AC6">
            <w:pPr>
              <w:jc w:val="center"/>
            </w:pPr>
            <w:r>
              <w:t>1</w:t>
            </w:r>
            <w:r w:rsidR="00277250">
              <w:t>1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2665B5A2" w14:textId="77777777" w:rsidR="006A4AB2" w:rsidRDefault="006A4AB2" w:rsidP="001D5AC6">
            <w:pPr>
              <w:jc w:val="center"/>
            </w:pPr>
          </w:p>
        </w:tc>
        <w:tc>
          <w:tcPr>
            <w:tcW w:w="1734" w:type="dxa"/>
          </w:tcPr>
          <w:p w14:paraId="26F5C25F" w14:textId="77777777" w:rsidR="006A4AB2" w:rsidRDefault="006A4AB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2E8B08" w14:textId="77777777" w:rsidR="006A4AB2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98878D" w14:textId="7F4EE3B2" w:rsidR="006A4AB2" w:rsidRDefault="00C90C09" w:rsidP="001D5AC6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desired system pressure has been reached, wait a preset amount of time, observing the pressure gauge at the pump. Note the changes in pressure values over time.</w:t>
            </w:r>
          </w:p>
        </w:tc>
        <w:tc>
          <w:tcPr>
            <w:tcW w:w="2233" w:type="dxa"/>
            <w:gridSpan w:val="2"/>
          </w:tcPr>
          <w:p w14:paraId="1F94F74E" w14:textId="77777777" w:rsidR="006A4AB2" w:rsidRPr="00E5752B" w:rsidRDefault="006A4AB2" w:rsidP="001D5AC6">
            <w:pPr>
              <w:pStyle w:val="LevelBasic"/>
              <w:rPr>
                <w:lang w:val="en-US"/>
              </w:rPr>
            </w:pPr>
          </w:p>
        </w:tc>
      </w:tr>
      <w:tr w:rsidR="00D11E1A" w:rsidRPr="00BE27BF" w14:paraId="53F4554F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10A2FA" w14:textId="6A2F1336" w:rsidR="001D5AC6" w:rsidRDefault="001D5AC6" w:rsidP="001D5AC6">
            <w:pPr>
              <w:jc w:val="center"/>
            </w:pPr>
            <w:r>
              <w:t>1</w:t>
            </w:r>
            <w:r w:rsidR="0027725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164921F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0EA8F612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2F4D54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5A5C162" w14:textId="2CB750DD" w:rsidR="001F64B7" w:rsidRPr="001F64B7" w:rsidRDefault="00C90C09" w:rsidP="001F64B7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set time has passed, carefully release the pressure using the pump valve. Disassemble the system.</w:t>
            </w:r>
          </w:p>
        </w:tc>
        <w:tc>
          <w:tcPr>
            <w:tcW w:w="2233" w:type="dxa"/>
            <w:gridSpan w:val="2"/>
          </w:tcPr>
          <w:p w14:paraId="42F88ADF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833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6F0CD1" w14:textId="77777777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683AEE" w14:paraId="3C02DAD5" w14:textId="77777777" w:rsidTr="00683AEE">
              <w:tc>
                <w:tcPr>
                  <w:tcW w:w="1588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683AEE">
              <w:tc>
                <w:tcPr>
                  <w:tcW w:w="1588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48C3E3A4" w14:textId="77777777" w:rsidTr="00683AEE">
              <w:tc>
                <w:tcPr>
                  <w:tcW w:w="1588" w:type="dxa"/>
                </w:tcPr>
                <w:p w14:paraId="6E30AFE6" w14:textId="7BE723F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5CD8EAD6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B5FD52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C6B364D" w14:textId="77777777" w:rsidTr="00683AEE">
              <w:tc>
                <w:tcPr>
                  <w:tcW w:w="1588" w:type="dxa"/>
                </w:tcPr>
                <w:p w14:paraId="1E00F4E7" w14:textId="6D5AF41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25C01218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5482E3D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07E4A14" w14:textId="77777777" w:rsidTr="00683AEE">
              <w:tc>
                <w:tcPr>
                  <w:tcW w:w="1588" w:type="dxa"/>
                </w:tcPr>
                <w:p w14:paraId="780EEC3B" w14:textId="55524BCD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6F897F7A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EC68D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B9A0E60" w14:textId="77777777" w:rsidTr="00683AEE">
              <w:tc>
                <w:tcPr>
                  <w:tcW w:w="1588" w:type="dxa"/>
                </w:tcPr>
                <w:p w14:paraId="2BC50E25" w14:textId="2026406F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41BC79EF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69E8D27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6CB758C" w14:textId="77777777" w:rsidTr="00683AEE">
              <w:tc>
                <w:tcPr>
                  <w:tcW w:w="1588" w:type="dxa"/>
                </w:tcPr>
                <w:p w14:paraId="53FB10EF" w14:textId="76696DD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14:paraId="61C5912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35DF6A1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5F759AC8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2D07792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277250" w14:paraId="2D9FE09C" w14:textId="77777777" w:rsidTr="00B51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lastRenderedPageBreak/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611164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C5B6" w14:textId="77777777" w:rsidR="00611164" w:rsidRDefault="00611164" w:rsidP="00647CDC">
      <w:pPr>
        <w:spacing w:after="0" w:line="240" w:lineRule="auto"/>
      </w:pPr>
      <w:r>
        <w:separator/>
      </w:r>
    </w:p>
  </w:endnote>
  <w:endnote w:type="continuationSeparator" w:id="0">
    <w:p w14:paraId="511DD6E2" w14:textId="77777777" w:rsidR="00611164" w:rsidRDefault="00611164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277250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7B9BED2B" w:rsidR="00250151" w:rsidRPr="005F0DFE" w:rsidRDefault="00BE27BF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combustion chamber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277250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50186D0A" w:rsidR="00250151" w:rsidRPr="005F0DFE" w:rsidRDefault="00BE27BF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combustion chamber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CFA2" w14:textId="77777777" w:rsidR="00611164" w:rsidRDefault="00611164" w:rsidP="00647CDC">
      <w:pPr>
        <w:spacing w:after="0" w:line="240" w:lineRule="auto"/>
      </w:pPr>
      <w:r>
        <w:separator/>
      </w:r>
    </w:p>
  </w:footnote>
  <w:footnote w:type="continuationSeparator" w:id="0">
    <w:p w14:paraId="1F3C0095" w14:textId="77777777" w:rsidR="00611164" w:rsidRDefault="00611164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4-02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2DF85FC2" w:rsidR="00250151" w:rsidRPr="00676FEF" w:rsidRDefault="00BE27BF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04.02.2024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0C448A3D" w:rsidR="00250151" w:rsidRPr="00676FEF" w:rsidRDefault="00BE27BF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04.02.2024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77250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164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6F480A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3705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76B11"/>
    <w:rsid w:val="00A92B58"/>
    <w:rsid w:val="00AA064E"/>
    <w:rsid w:val="00AB3CC3"/>
    <w:rsid w:val="00AB7654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27BF"/>
    <w:rsid w:val="00BE4680"/>
    <w:rsid w:val="00BF5980"/>
    <w:rsid w:val="00C12010"/>
    <w:rsid w:val="00C21C65"/>
    <w:rsid w:val="00C50778"/>
    <w:rsid w:val="00C603EF"/>
    <w:rsid w:val="00C90978"/>
    <w:rsid w:val="00C90C09"/>
    <w:rsid w:val="00C97E3B"/>
    <w:rsid w:val="00CD5598"/>
    <w:rsid w:val="00CD5ACE"/>
    <w:rsid w:val="00CF2EDC"/>
    <w:rsid w:val="00CF3F81"/>
    <w:rsid w:val="00D11E1A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DF6281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ED5323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725A4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EB03FE"/>
    <w:rsid w:val="00EE3690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2024-02-04T00:00:00</PublishDate>
  <Abstract>The following document provides a checklist of correctly done pressure tests of combustion chamber. Since the combustion chamber construction is using the same technology as Grot casing, some Grot technological elements are also used here.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289</TotalTime>
  <Pages>6</Pages>
  <Words>456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combustion chamber</dc:title>
  <dc:subject>Checklist</dc:subject>
  <dc:creator>Michał Banaszak</dc:creator>
  <cp:keywords/>
  <dc:description/>
  <cp:lastModifiedBy>Hyży Bartosz (STUD)</cp:lastModifiedBy>
  <cp:revision>4</cp:revision>
  <cp:lastPrinted>2023-12-07T13:36:00Z</cp:lastPrinted>
  <dcterms:created xsi:type="dcterms:W3CDTF">2024-02-04T15:35:00Z</dcterms:created>
  <dcterms:modified xsi:type="dcterms:W3CDTF">2024-02-04T21:40:00Z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