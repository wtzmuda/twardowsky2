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tbl>
            <w:tblPr>
              <w:tblStyle w:val="Style1"/>
              <w:tblpPr w:leftFromText="141" w:rightFromText="141" w:vertAnchor="text" w:horzAnchor="page" w:tblpXSpec="center" w:tblpY="59"/>
              <w:tblOverlap w:val="never"/>
              <w:tblW w:w="0" w:type="auto"/>
              <w:jc w:val="left"/>
              <w:tblLook w:val="04A0" w:firstRow="1" w:lastRow="0" w:firstColumn="1" w:lastColumn="0" w:noHBand="0" w:noVBand="1"/>
            </w:tblPr>
            <w:tblGrid>
              <w:gridCol w:w="1701"/>
              <w:gridCol w:w="3127"/>
              <w:gridCol w:w="1835"/>
              <w:gridCol w:w="1559"/>
              <w:gridCol w:w="1530"/>
            </w:tblGrid>
            <w:tr w:rsidR="007E64DB" w:rsidRPr="007A45F3" w14:paraId="3AF3B5E2" w14:textId="77777777" w:rsidTr="007E64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97"/>
                <w:jc w:val="left"/>
              </w:trPr>
              <w:tc>
                <w:tcPr>
                  <w:tcW w:w="9752" w:type="dxa"/>
                  <w:gridSpan w:val="5"/>
                </w:tcPr>
                <w:p w14:paraId="2088CB80" w14:textId="77777777" w:rsidR="007E64DB" w:rsidRPr="00E343FD" w:rsidRDefault="007E64DB" w:rsidP="007E64DB">
                  <w:pPr>
                    <w:jc w:val="center"/>
                    <w:rPr>
                      <w:lang w:val="en-US"/>
                    </w:rPr>
                  </w:pPr>
                  <w:r w:rsidRPr="00E343FD">
                    <w:rPr>
                      <w:sz w:val="28"/>
                      <w:szCs w:val="28"/>
                      <w:lang w:val="en-US"/>
                    </w:rPr>
                    <w:t>PROCEDURES CHECKLIST</w:t>
                  </w:r>
                </w:p>
              </w:tc>
            </w:tr>
            <w:tr w:rsidR="007E64DB" w:rsidRPr="00CD3D7C" w14:paraId="267E7F59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3295646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343FD">
                    <w:rPr>
                      <w:b/>
                      <w:bCs/>
                      <w:sz w:val="24"/>
                      <w:szCs w:val="24"/>
                    </w:rPr>
                    <w:t>Date</w:t>
                  </w:r>
                  <w:proofErr w:type="spellEnd"/>
                  <w:r w:rsidRPr="00E343FD">
                    <w:rPr>
                      <w:b/>
                      <w:bCs/>
                      <w:sz w:val="24"/>
                      <w:szCs w:val="24"/>
                    </w:rPr>
                    <w:t xml:space="preserve"> (YYYY-MM-DD):</w:t>
                  </w:r>
                </w:p>
                <w:p w14:paraId="2839EAA9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0EC190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People responsible for the test:</w:t>
                  </w:r>
                </w:p>
                <w:p w14:paraId="0C8A08C1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CD3D7C" w14:paraId="4FC3A017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5DE84BC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initiation (HH:MM):</w:t>
                  </w:r>
                </w:p>
                <w:p w14:paraId="33AEFD76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B3E633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E343FD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of procedure completion (HH:MM):</w:t>
                  </w:r>
                </w:p>
                <w:p w14:paraId="03723764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CD3D7C" w14:paraId="5BD4FE18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EE16501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Location: 012</w:t>
                  </w:r>
                </w:p>
                <w:p w14:paraId="47EC9840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5A99B4A0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Model of the pump used:</w:t>
                  </w:r>
                </w:p>
                <w:p w14:paraId="55B3551C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5A72B74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1524C04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Tested component:</w:t>
                  </w:r>
                </w:p>
                <w:p w14:paraId="3DF12A4D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45FF4">
                    <w:rPr>
                      <w:b/>
                      <w:bCs/>
                      <w:sz w:val="24"/>
                      <w:szCs w:val="24"/>
                      <w:lang w:val="en-US"/>
                    </w:rPr>
                    <w:t>TWR.2A.4.01.00.000_Tank-01</w:t>
                  </w:r>
                </w:p>
              </w:tc>
              <w:tc>
                <w:tcPr>
                  <w:tcW w:w="4924" w:type="dxa"/>
                  <w:gridSpan w:val="3"/>
                </w:tcPr>
                <w:p w14:paraId="67F0A2E3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Number:</w:t>
                  </w:r>
                </w:p>
                <w:p w14:paraId="15A5D348" w14:textId="77777777" w:rsidR="007E64DB" w:rsidRPr="00E343FD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6C787F56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4"/>
                <w:jc w:val="left"/>
              </w:trPr>
              <w:tc>
                <w:tcPr>
                  <w:tcW w:w="4828" w:type="dxa"/>
                  <w:gridSpan w:val="2"/>
                </w:tcPr>
                <w:p w14:paraId="493AC0C1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Maximum pressure during work: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87 Bar</w:t>
                  </w:r>
                </w:p>
                <w:p w14:paraId="6E018E1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924" w:type="dxa"/>
                  <w:gridSpan w:val="3"/>
                </w:tcPr>
                <w:p w14:paraId="4CB60537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5AC6">
                    <w:rPr>
                      <w:b/>
                      <w:bCs/>
                      <w:sz w:val="24"/>
                      <w:szCs w:val="24"/>
                      <w:lang w:val="en-US"/>
                    </w:rPr>
                    <w:t>Work time: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 1 hour</w:t>
                  </w:r>
                </w:p>
                <w:p w14:paraId="7DF2F39B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0E4BE5" w14:paraId="185B498B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04"/>
                <w:jc w:val="left"/>
              </w:trPr>
              <w:tc>
                <w:tcPr>
                  <w:tcW w:w="1701" w:type="dxa"/>
                </w:tcPr>
                <w:p w14:paraId="65B9F429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obtained:</w:t>
                  </w:r>
                </w:p>
                <w:p w14:paraId="29D8B4B8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127" w:type="dxa"/>
                </w:tcPr>
                <w:p w14:paraId="7999B8E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1D1212">
                    <w:rPr>
                      <w:b/>
                      <w:bCs/>
                      <w:sz w:val="24"/>
                      <w:szCs w:val="24"/>
                      <w:lang w:val="en-US"/>
                    </w:rPr>
                    <w:t>Time elapsed after reaching maximum pressure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1958643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835" w:type="dxa"/>
                </w:tcPr>
                <w:p w14:paraId="6F0A7A02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Pressure after elapsed time:</w:t>
                  </w:r>
                </w:p>
                <w:p w14:paraId="7FF7969C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59" w:type="dxa"/>
                </w:tcPr>
                <w:p w14:paraId="5859D07D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Confirmed safety factor:</w:t>
                  </w:r>
                </w:p>
                <w:p w14:paraId="08A021F5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530" w:type="dxa"/>
                </w:tcPr>
                <w:p w14:paraId="02435F9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Result:</w:t>
                  </w:r>
                </w:p>
                <w:p w14:paraId="6DB7D8EF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10A2CEE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3E6A8ACA" w14:textId="77777777" w:rsidR="007E64DB" w:rsidRDefault="007E64DB" w:rsidP="007E64DB">
                  <w:pPr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7E64DB" w:rsidRPr="00CD3D7C" w14:paraId="50F4B6E1" w14:textId="77777777" w:rsidTr="007E64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588E5D58" w14:textId="77777777" w:rsidR="007E64DB" w:rsidRPr="008D792C" w:rsidRDefault="007E64DB" w:rsidP="007E64DB">
                  <w:pPr>
                    <w:tabs>
                      <w:tab w:val="left" w:pos="2043"/>
                    </w:tabs>
                    <w:rPr>
                      <w:lang w:val="en-US"/>
                    </w:rPr>
                  </w:pPr>
                  <w:r w:rsidRPr="00E343FD">
                    <w:rPr>
                      <w:b/>
                      <w:bCs/>
                      <w:lang w:val="en-US"/>
                    </w:rPr>
                    <w:t>Legible signatures of people responsible for the test:</w:t>
                  </w:r>
                </w:p>
                <w:p w14:paraId="689FEBE8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A2A158C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1B8975C7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B329775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2D2427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5C48C2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5EB1616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30CC7D6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3780593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E7A874F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2DA5B04D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48694234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  <w:p w14:paraId="091DA2A1" w14:textId="77777777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</w:p>
              </w:tc>
            </w:tr>
            <w:tr w:rsidR="007E64DB" w:rsidRPr="00683AEE" w14:paraId="4DF1BDE8" w14:textId="77777777" w:rsidTr="007E64D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104"/>
                <w:jc w:val="left"/>
              </w:trPr>
              <w:tc>
                <w:tcPr>
                  <w:tcW w:w="9752" w:type="dxa"/>
                  <w:gridSpan w:val="5"/>
                </w:tcPr>
                <w:p w14:paraId="62513DD6" w14:textId="4E0F5608" w:rsidR="007E64DB" w:rsidRDefault="007E64DB" w:rsidP="007E64DB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lastRenderedPageBreak/>
                    <w:t>Notes:</w:t>
                  </w:r>
                </w:p>
                <w:tbl>
                  <w:tblPr>
                    <w:tblStyle w:val="Tabela-Siatk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3544"/>
                    <w:gridCol w:w="4394"/>
                  </w:tblGrid>
                  <w:tr w:rsidR="007E64DB" w14:paraId="1BF148E9" w14:textId="77777777" w:rsidTr="004E0E80">
                    <w:tc>
                      <w:tcPr>
                        <w:tcW w:w="1588" w:type="dxa"/>
                      </w:tcPr>
                      <w:p w14:paraId="61BE19E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 of measurement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4F480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 passed from beginning of test</w:t>
                        </w:r>
                      </w:p>
                    </w:tc>
                    <w:tc>
                      <w:tcPr>
                        <w:tcW w:w="4394" w:type="dxa"/>
                      </w:tcPr>
                      <w:p w14:paraId="42F7151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Current pressure</w:t>
                        </w:r>
                      </w:p>
                    </w:tc>
                  </w:tr>
                  <w:tr w:rsidR="007E64DB" w14:paraId="7FBACE2A" w14:textId="77777777" w:rsidTr="004E0E80">
                    <w:tc>
                      <w:tcPr>
                        <w:tcW w:w="1588" w:type="dxa"/>
                      </w:tcPr>
                      <w:p w14:paraId="1286CA8B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814FD4D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84665C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25CBAD32" w14:textId="77777777" w:rsidTr="004E0E80">
                    <w:tc>
                      <w:tcPr>
                        <w:tcW w:w="1588" w:type="dxa"/>
                      </w:tcPr>
                      <w:p w14:paraId="3C8429C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5438F5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7BDE9A2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3D5C2110" w14:textId="77777777" w:rsidTr="004E0E80">
                    <w:tc>
                      <w:tcPr>
                        <w:tcW w:w="1588" w:type="dxa"/>
                      </w:tcPr>
                      <w:p w14:paraId="11C01C7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12112879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374A6D9E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708C6C8F" w14:textId="77777777" w:rsidTr="004E0E80">
                    <w:tc>
                      <w:tcPr>
                        <w:tcW w:w="1588" w:type="dxa"/>
                      </w:tcPr>
                      <w:p w14:paraId="126D346A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2807292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14B7F706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58E590D0" w14:textId="77777777" w:rsidTr="004E0E80">
                    <w:tc>
                      <w:tcPr>
                        <w:tcW w:w="1588" w:type="dxa"/>
                      </w:tcPr>
                      <w:p w14:paraId="562D907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2D0B7833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2C0F1000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  <w:tr w:rsidR="007E64DB" w14:paraId="43B35ADA" w14:textId="77777777" w:rsidTr="004E0E80">
                    <w:tc>
                      <w:tcPr>
                        <w:tcW w:w="1588" w:type="dxa"/>
                      </w:tcPr>
                      <w:p w14:paraId="79F159F8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3B157A34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  <w:tc>
                      <w:tcPr>
                        <w:tcW w:w="4394" w:type="dxa"/>
                      </w:tcPr>
                      <w:p w14:paraId="41FDE127" w14:textId="77777777" w:rsidR="007E64DB" w:rsidRDefault="007E64DB" w:rsidP="007E64DB">
                        <w:pPr>
                          <w:pStyle w:val="LevelBasic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2B1343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32BEAD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6DDB01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B96F26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31E9C3F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00FDFA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C03EC5A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2D8EF4B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04ED6E9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B979EF5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B9EF94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0228BAB0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6F8EB512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50C56A27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40863941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784F3958" w14:textId="77777777" w:rsidR="007E64DB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  <w:p w14:paraId="1257D0CB" w14:textId="77777777" w:rsidR="007E64DB" w:rsidRPr="00075790" w:rsidRDefault="007E64DB" w:rsidP="007E64DB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2A25D84A" w14:textId="6F8C3373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headerReference w:type="default" r:id="rId15"/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393E" w14:textId="77777777" w:rsidR="00AE16D6" w:rsidRDefault="00AE16D6" w:rsidP="00647CDC">
      <w:pPr>
        <w:spacing w:after="0" w:line="240" w:lineRule="auto"/>
      </w:pPr>
      <w:r>
        <w:separator/>
      </w:r>
    </w:p>
  </w:endnote>
  <w:endnote w:type="continuationSeparator" w:id="0">
    <w:p w14:paraId="36426A19" w14:textId="77777777" w:rsidR="00AE16D6" w:rsidRDefault="00AE16D6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1BD90" w14:textId="77777777" w:rsidR="00AE16D6" w:rsidRDefault="00AE16D6" w:rsidP="00647CDC">
      <w:pPr>
        <w:spacing w:after="0" w:line="240" w:lineRule="auto"/>
      </w:pPr>
      <w:r>
        <w:separator/>
      </w:r>
    </w:p>
  </w:footnote>
  <w:footnote w:type="continuationSeparator" w:id="0">
    <w:p w14:paraId="3F322507" w14:textId="77777777" w:rsidR="00AE16D6" w:rsidRDefault="00AE16D6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062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82DCD"/>
    <w:rsid w:val="007A45F3"/>
    <w:rsid w:val="007E64DB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92B58"/>
    <w:rsid w:val="00AA064E"/>
    <w:rsid w:val="00AB3CC3"/>
    <w:rsid w:val="00AD42FF"/>
    <w:rsid w:val="00AE16D6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3D7C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C050C"/>
    <w:rsid w:val="00224397"/>
    <w:rsid w:val="002E5C0B"/>
    <w:rsid w:val="00340BC0"/>
    <w:rsid w:val="00416CDA"/>
    <w:rsid w:val="00427107"/>
    <w:rsid w:val="004755EF"/>
    <w:rsid w:val="00810AD5"/>
    <w:rsid w:val="008C3AFC"/>
    <w:rsid w:val="00971D72"/>
    <w:rsid w:val="00A73124"/>
    <w:rsid w:val="00A9423E"/>
    <w:rsid w:val="00A958CE"/>
    <w:rsid w:val="00EB03FE"/>
    <w:rsid w:val="00F22171"/>
    <w:rsid w:val="00F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128</TotalTime>
  <Pages>2</Pages>
  <Words>93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Hyży Bartosz (STUD)</cp:lastModifiedBy>
  <cp:revision>5</cp:revision>
  <cp:lastPrinted>2023-12-07T12:29:00Z</cp:lastPrinted>
  <dcterms:created xsi:type="dcterms:W3CDTF">2023-12-07T12:20:00Z</dcterms:created>
  <dcterms:modified xsi:type="dcterms:W3CDTF">2023-12-13T10:05:00Z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