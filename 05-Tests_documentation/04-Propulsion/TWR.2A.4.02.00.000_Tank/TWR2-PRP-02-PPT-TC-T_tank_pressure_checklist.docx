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4B2AE136" w:rsidR="00AF5091" w:rsidRDefault="00415225" w:rsidP="000039F9">
                <w:r>
                  <w:t xml:space="preserve">Pavel </w:t>
                </w:r>
                <w:proofErr w:type="spellStart"/>
                <w:r>
                  <w:t>Chernenko</w:t>
                </w:r>
                <w:proofErr w:type="spellEnd"/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12-06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653DB89E" w:rsidR="00AF5091" w:rsidRDefault="00415225" w:rsidP="000039F9">
                <w:r>
                  <w:t>06</w:t>
                </w:r>
                <w:r w:rsidR="008059EB">
                  <w:t>.</w:t>
                </w:r>
                <w:r w:rsidR="006A4D0A">
                  <w:t>1</w:t>
                </w:r>
                <w:r>
                  <w:t>2</w:t>
                </w:r>
                <w:r w:rsidR="008059EB">
                  <w:t>.202</w:t>
                </w:r>
                <w:r>
                  <w:t>3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A76B11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3302706F" w:rsidR="00203EEF" w:rsidRPr="005F0DFE" w:rsidRDefault="008059EB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CF3F81">
                  <w:rPr>
                    <w:b/>
                    <w:bCs/>
                    <w:sz w:val="72"/>
                    <w:szCs w:val="72"/>
                    <w:lang w:val="en-US"/>
                  </w:rPr>
                  <w:t>an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oxidizer tank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A76B11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755845E1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 xml:space="preserve">The following </w:t>
                </w:r>
                <w:proofErr w:type="spellStart"/>
                <w:r w:rsidRPr="00CF3F81">
                  <w:rPr>
                    <w:lang w:val="en-US"/>
                  </w:rPr>
                  <w:t>dokument</w:t>
                </w:r>
                <w:proofErr w:type="spellEnd"/>
                <w:r w:rsidRPr="00CF3F81">
                  <w:rPr>
                    <w:lang w:val="en-US"/>
                  </w:rPr>
                  <w:t xml:space="preserve"> provides a checklist of correctly done pressure tests of a</w:t>
                </w:r>
                <w:r>
                  <w:rPr>
                    <w:lang w:val="en-US"/>
                  </w:rPr>
                  <w:t>n</w:t>
                </w:r>
                <w:r w:rsidRPr="00CF3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oxidizer tank</w:t>
                </w:r>
                <w:r w:rsidRPr="00CF3F81">
                  <w:rPr>
                    <w:lang w:val="en-US"/>
                  </w:rPr>
                  <w:t>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647CDC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F57708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A76B11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A76B11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A76B11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13129447" w:rsidR="001F64B7" w:rsidRPr="00E343FD" w:rsidRDefault="00CF3F81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3F81">
              <w:rPr>
                <w:b/>
                <w:bCs/>
                <w:sz w:val="24"/>
                <w:szCs w:val="24"/>
                <w:lang w:val="en-US"/>
              </w:rPr>
              <w:t>TWR.3.00.00.000_Zbiornik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215FEFBF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6B11">
              <w:rPr>
                <w:b/>
                <w:bCs/>
                <w:sz w:val="24"/>
                <w:szCs w:val="24"/>
                <w:lang w:val="en-US"/>
              </w:rPr>
              <w:t>90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Bar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25D4A209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hour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2964BF" w14:paraId="2BBACF57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674" w:type="dxa"/>
            <w:gridSpan w:val="2"/>
          </w:tcPr>
          <w:p w14:paraId="20334493" w14:textId="77777777" w:rsidR="007A45F3" w:rsidRDefault="007A45F3" w:rsidP="00E343FD">
            <w:pPr>
              <w:jc w:val="center"/>
            </w:pPr>
          </w:p>
        </w:tc>
        <w:tc>
          <w:tcPr>
            <w:tcW w:w="1734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5C0B10" w14:textId="77777777" w:rsidR="007A45F3" w:rsidRPr="00D276F1" w:rsidRDefault="001D1212" w:rsidP="00760227">
            <w:pPr>
              <w:pStyle w:val="LevelBasic"/>
              <w:rPr>
                <w:lang w:val="en-US"/>
              </w:rPr>
            </w:pPr>
            <w:r w:rsidRPr="001D1212">
              <w:rPr>
                <w:lang w:val="en-US"/>
              </w:rPr>
              <w:t>Read the safety rules</w:t>
            </w:r>
            <w:r w:rsidR="00DD6FBC">
              <w:rPr>
                <w:lang w:val="en-US"/>
              </w:rPr>
              <w:t xml:space="preserve"> and</w:t>
            </w:r>
            <w:r w:rsidR="00760227">
              <w:rPr>
                <w:lang w:val="en-US"/>
              </w:rPr>
              <w:t xml:space="preserve"> the</w:t>
            </w:r>
            <w:r w:rsidR="00DD6FBC">
              <w:rPr>
                <w:lang w:val="en-US"/>
              </w:rPr>
              <w:t xml:space="preserve"> test instruction</w:t>
            </w:r>
            <w:r w:rsidRPr="001D1212">
              <w:rPr>
                <w:lang w:val="en-US"/>
              </w:rPr>
              <w:t>.</w:t>
            </w:r>
            <w:r w:rsidR="00760227">
              <w:rPr>
                <w:lang w:val="en-US"/>
              </w:rPr>
              <w:t xml:space="preserve"> </w:t>
            </w:r>
            <w:r w:rsidR="00760227" w:rsidRPr="00760227">
              <w:rPr>
                <w:lang w:val="en-US"/>
              </w:rPr>
              <w:t>Put on protective clothing</w:t>
            </w:r>
            <w:r w:rsid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CF3F81" w14:paraId="333392B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674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1C26C858" w14:textId="77777777" w:rsidR="008059EB" w:rsidRDefault="00DD6FBC" w:rsidP="008059EB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Gather all materials needed </w:t>
            </w:r>
            <w:r w:rsidR="00760227">
              <w:rPr>
                <w:lang w:val="en-US"/>
              </w:rPr>
              <w:t>in accordance with the</w:t>
            </w:r>
            <w:r>
              <w:rPr>
                <w:lang w:val="en-US"/>
              </w:rPr>
              <w:t xml:space="preserve"> checklist [number of the list of materials checklist]</w:t>
            </w:r>
            <w:r w:rsidR="008059EB">
              <w:rPr>
                <w:lang w:val="en-US"/>
              </w:rPr>
              <w:t>. C</w:t>
            </w:r>
            <w:r w:rsidR="008059EB" w:rsidRPr="008059EB">
              <w:rPr>
                <w:lang w:val="en-US"/>
              </w:rPr>
              <w:t>heck the compliance of the components with their drawings.</w:t>
            </w:r>
          </w:p>
          <w:p w14:paraId="16E09F14" w14:textId="77777777" w:rsidR="008059EB" w:rsidRPr="002F4B2E" w:rsidRDefault="008059EB" w:rsidP="008059EB">
            <w:pPr>
              <w:pStyle w:val="LevelBasic"/>
              <w:rPr>
                <w:lang w:val="en-US"/>
              </w:rPr>
            </w:pPr>
          </w:p>
        </w:tc>
        <w:tc>
          <w:tcPr>
            <w:tcW w:w="2233" w:type="dxa"/>
            <w:gridSpan w:val="2"/>
          </w:tcPr>
          <w:p w14:paraId="42438434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1D1212" w:rsidRPr="00A76B11" w14:paraId="54E75FE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C9119F3" w14:textId="77777777" w:rsidR="001D1212" w:rsidRDefault="00DD6FBC" w:rsidP="00E343FD">
            <w:pPr>
              <w:jc w:val="center"/>
            </w:pPr>
            <w:r>
              <w:t>3.</w:t>
            </w:r>
          </w:p>
        </w:tc>
        <w:tc>
          <w:tcPr>
            <w:tcW w:w="1674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26EC59C" w14:textId="77777777" w:rsidR="00DD6FBC" w:rsidRPr="002F4B2E" w:rsidRDefault="00760227" w:rsidP="00760227">
            <w:pPr>
              <w:pStyle w:val="LevelBasic"/>
              <w:rPr>
                <w:lang w:val="en-US"/>
              </w:rPr>
            </w:pPr>
            <w:r w:rsidRPr="00760227">
              <w:rPr>
                <w:lang w:val="en-US"/>
              </w:rPr>
              <w:t xml:space="preserve">Make sure that the elements have been cleaned in accordance </w:t>
            </w:r>
            <w:r w:rsidRPr="00760227">
              <w:rPr>
                <w:lang w:val="en-US"/>
              </w:rPr>
              <w:lastRenderedPageBreak/>
              <w:t>with the checklist</w:t>
            </w:r>
            <w:r>
              <w:rPr>
                <w:lang w:val="en-US"/>
              </w:rPr>
              <w:t xml:space="preserve"> [number of the elements cleaning checklist]</w:t>
            </w:r>
            <w:r w:rsidRP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97146C" w:rsidRPr="00A76B11" w14:paraId="364BB01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01CC6A9" w14:textId="181BD3E3" w:rsidR="0097146C" w:rsidRDefault="0097146C" w:rsidP="00E343FD">
            <w:pPr>
              <w:jc w:val="center"/>
            </w:pPr>
            <w:r>
              <w:t>4.</w:t>
            </w:r>
          </w:p>
        </w:tc>
        <w:tc>
          <w:tcPr>
            <w:tcW w:w="1674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34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BC523BC" w14:textId="638745D8" w:rsidR="0097146C" w:rsidRPr="00760227" w:rsidRDefault="004C527D" w:rsidP="0076022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Screw pump adapter to the pump itself with proper sealing</w:t>
            </w:r>
          </w:p>
        </w:tc>
        <w:tc>
          <w:tcPr>
            <w:tcW w:w="2233" w:type="dxa"/>
            <w:gridSpan w:val="2"/>
          </w:tcPr>
          <w:p w14:paraId="64F8C287" w14:textId="77777777" w:rsidR="0097146C" w:rsidRPr="002F4B2E" w:rsidRDefault="0097146C" w:rsidP="00E343FD">
            <w:pPr>
              <w:jc w:val="center"/>
              <w:rPr>
                <w:lang w:val="en-US"/>
              </w:rPr>
            </w:pPr>
          </w:p>
        </w:tc>
      </w:tr>
      <w:tr w:rsidR="0069666D" w:rsidRPr="00A76B11" w14:paraId="14782E39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DA668CA" w14:textId="23F61472" w:rsidR="0069666D" w:rsidRDefault="002A3980" w:rsidP="00E343FD">
            <w:pPr>
              <w:jc w:val="center"/>
            </w:pPr>
            <w:r>
              <w:t>5.</w:t>
            </w:r>
          </w:p>
        </w:tc>
        <w:tc>
          <w:tcPr>
            <w:tcW w:w="1674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34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7AD84E9" w14:textId="7D4C1267" w:rsidR="0069666D" w:rsidRPr="008D792C" w:rsidRDefault="004C527D" w:rsidP="00D276F1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Put a sealing ring onto the thread of adapter.</w:t>
            </w:r>
          </w:p>
        </w:tc>
        <w:tc>
          <w:tcPr>
            <w:tcW w:w="2233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97146C" w:rsidRPr="00A76B11" w14:paraId="57E46D1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A883E1F" w14:textId="72C594D3" w:rsidR="001D5AC6" w:rsidRDefault="002A3980" w:rsidP="001D5AC6">
            <w:pPr>
              <w:jc w:val="center"/>
            </w:pPr>
            <w:r>
              <w:t>6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492FA12" w14:textId="0D80F61F" w:rsidR="006A4AB2" w:rsidRPr="00611896" w:rsidRDefault="0069666D" w:rsidP="001F64B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Screw the </w:t>
            </w:r>
            <w:r w:rsidR="001D5AC6" w:rsidRPr="00A22900">
              <w:rPr>
                <w:lang w:val="en-US"/>
              </w:rPr>
              <w:t xml:space="preserve">plug </w:t>
            </w:r>
            <w:r>
              <w:rPr>
                <w:lang w:val="en-US"/>
              </w:rPr>
              <w:t xml:space="preserve">into </w:t>
            </w:r>
            <w:r w:rsidR="001D5AC6" w:rsidRPr="00A22900">
              <w:rPr>
                <w:lang w:val="en-US"/>
              </w:rPr>
              <w:t xml:space="preserve">the </w:t>
            </w:r>
            <w:r w:rsidRPr="0069666D">
              <w:rPr>
                <w:lang w:val="en-US"/>
              </w:rPr>
              <w:t>one of the threaded hole</w:t>
            </w:r>
            <w:r>
              <w:rPr>
                <w:lang w:val="en-US"/>
              </w:rPr>
              <w:t>s.</w:t>
            </w:r>
          </w:p>
        </w:tc>
        <w:tc>
          <w:tcPr>
            <w:tcW w:w="2233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97146C" w:rsidRPr="00A76B11" w14:paraId="551517E0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139A26E" w14:textId="08E5A577" w:rsidR="001D5AC6" w:rsidRDefault="002A3980" w:rsidP="001D5AC6">
            <w:pPr>
              <w:jc w:val="center"/>
            </w:pPr>
            <w:r>
              <w:t>7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885EA3" w14:textId="7F12DC6C" w:rsidR="001D5AC6" w:rsidRPr="00611896" w:rsidRDefault="001D5AC6" w:rsidP="00AD42FF">
            <w:pPr>
              <w:pStyle w:val="LevelBasic"/>
              <w:rPr>
                <w:lang w:val="en-US"/>
              </w:rPr>
            </w:pPr>
            <w:r w:rsidRPr="00A22900">
              <w:rPr>
                <w:lang w:val="en-US"/>
              </w:rPr>
              <w:t xml:space="preserve">Set the </w:t>
            </w:r>
            <w:r w:rsidR="0069666D">
              <w:rPr>
                <w:lang w:val="en-US"/>
              </w:rPr>
              <w:t>tank</w:t>
            </w:r>
            <w:r w:rsidRPr="00A22900">
              <w:rPr>
                <w:lang w:val="en-US"/>
              </w:rPr>
              <w:t xml:space="preserve"> with t</w:t>
            </w:r>
            <w:r>
              <w:rPr>
                <w:lang w:val="en-US"/>
              </w:rPr>
              <w:t>he plug facing down, then fill it with</w:t>
            </w:r>
            <w:r w:rsidR="006A4AB2">
              <w:rPr>
                <w:lang w:val="en-US"/>
              </w:rPr>
              <w:t xml:space="preserve"> </w:t>
            </w:r>
            <w:r w:rsidR="006A4AB2" w:rsidRPr="006A4AB2">
              <w:rPr>
                <w:lang w:val="en-US"/>
              </w:rPr>
              <w:t>non-mineralized</w:t>
            </w:r>
            <w:r>
              <w:rPr>
                <w:lang w:val="en-US"/>
              </w:rPr>
              <w:t xml:space="preserve"> water to the level of </w:t>
            </w:r>
            <w:r w:rsidR="0069666D">
              <w:rPr>
                <w:lang w:val="en-US"/>
              </w:rPr>
              <w:t>second threaded hole.</w:t>
            </w:r>
          </w:p>
        </w:tc>
        <w:tc>
          <w:tcPr>
            <w:tcW w:w="2233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7FBACEA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39A868" w14:textId="22B98D76" w:rsidR="000303A2" w:rsidRDefault="002A3980" w:rsidP="001D5AC6">
            <w:pPr>
              <w:jc w:val="center"/>
            </w:pPr>
            <w:r>
              <w:t>8.</w:t>
            </w:r>
          </w:p>
        </w:tc>
        <w:tc>
          <w:tcPr>
            <w:tcW w:w="1674" w:type="dxa"/>
            <w:gridSpan w:val="2"/>
          </w:tcPr>
          <w:p w14:paraId="3BFE6F27" w14:textId="77777777" w:rsidR="000303A2" w:rsidRDefault="000303A2" w:rsidP="001D5AC6">
            <w:pPr>
              <w:jc w:val="center"/>
            </w:pPr>
          </w:p>
        </w:tc>
        <w:tc>
          <w:tcPr>
            <w:tcW w:w="1734" w:type="dxa"/>
          </w:tcPr>
          <w:p w14:paraId="2AFB0F0D" w14:textId="77777777" w:rsidR="000303A2" w:rsidRDefault="000303A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C7D1E11" w14:textId="3E28B5BD" w:rsidR="000303A2" w:rsidRDefault="00F60F81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6F762CA" w14:textId="4A31E970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>Top up with water using a syringe.</w:t>
            </w:r>
          </w:p>
        </w:tc>
        <w:tc>
          <w:tcPr>
            <w:tcW w:w="2233" w:type="dxa"/>
            <w:gridSpan w:val="2"/>
          </w:tcPr>
          <w:p w14:paraId="3B95DFE3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61120B8A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311D5ED" w14:textId="6BEB4B77" w:rsidR="000303A2" w:rsidRPr="000303A2" w:rsidRDefault="002A3980" w:rsidP="001D5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674" w:type="dxa"/>
            <w:gridSpan w:val="2"/>
          </w:tcPr>
          <w:p w14:paraId="6E48C694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1734" w:type="dxa"/>
          </w:tcPr>
          <w:p w14:paraId="78F701AA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707D829" w14:textId="686649ED" w:rsidR="000303A2" w:rsidRPr="000303A2" w:rsidRDefault="00F60F81" w:rsidP="001D5AC6">
            <w:pPr>
              <w:jc w:val="center"/>
              <w:rPr>
                <w:lang w:val="en-US"/>
              </w:rPr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2FC6B0B" w14:textId="1CEEAB57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>Wipe all water on the tank and plugs surface using paper towels.</w:t>
            </w:r>
          </w:p>
        </w:tc>
        <w:tc>
          <w:tcPr>
            <w:tcW w:w="2233" w:type="dxa"/>
            <w:gridSpan w:val="2"/>
          </w:tcPr>
          <w:p w14:paraId="68A37024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4F7669B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541D0EE" w14:textId="6E458C81" w:rsidR="001D5AC6" w:rsidRDefault="00E77E9A" w:rsidP="001D5AC6">
            <w:pPr>
              <w:jc w:val="center"/>
            </w:pPr>
            <w:r>
              <w:t>1</w:t>
            </w:r>
            <w:r w:rsidR="002A3980">
              <w:t>0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68F90B2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352DEF6C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E46DFA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FFF905E" w14:textId="50597CD0" w:rsidR="001D5AC6" w:rsidRPr="00632810" w:rsidRDefault="004C527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Use proper sealing in the adapter </w:t>
            </w:r>
            <w:r w:rsidR="004C2F98">
              <w:rPr>
                <w:lang w:val="en-US"/>
              </w:rPr>
              <w:t>to the tank.</w:t>
            </w:r>
          </w:p>
        </w:tc>
        <w:tc>
          <w:tcPr>
            <w:tcW w:w="2233" w:type="dxa"/>
            <w:gridSpan w:val="2"/>
          </w:tcPr>
          <w:p w14:paraId="4A52398B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448527CC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CC200ED" w14:textId="1E7543A0" w:rsidR="001D5AC6" w:rsidRDefault="00E77E9A" w:rsidP="001D5AC6">
            <w:pPr>
              <w:jc w:val="center"/>
            </w:pPr>
            <w:r>
              <w:t>1</w:t>
            </w:r>
            <w:r w:rsidR="002A3980">
              <w:t>1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9AA321B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6150FD8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B1A8445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3514AAB" w14:textId="3460F4C4" w:rsidR="001D5AC6" w:rsidRPr="00632810" w:rsidRDefault="0069666D" w:rsidP="001D5AC6">
            <w:pPr>
              <w:pStyle w:val="LevelBasic"/>
              <w:rPr>
                <w:lang w:val="en-US"/>
              </w:rPr>
            </w:pPr>
            <w:r w:rsidRPr="0069666D">
              <w:rPr>
                <w:lang w:val="en-US"/>
              </w:rPr>
              <w:t xml:space="preserve">Screw the </w:t>
            </w:r>
            <w:r>
              <w:rPr>
                <w:lang w:val="en-US"/>
              </w:rPr>
              <w:t>pump</w:t>
            </w:r>
            <w:r w:rsidRPr="0069666D">
              <w:rPr>
                <w:lang w:val="en-US"/>
              </w:rPr>
              <w:t xml:space="preserve"> into the </w:t>
            </w:r>
            <w:r>
              <w:rPr>
                <w:lang w:val="en-US"/>
              </w:rPr>
              <w:t>second</w:t>
            </w:r>
            <w:r w:rsidRPr="0069666D">
              <w:rPr>
                <w:lang w:val="en-US"/>
              </w:rPr>
              <w:t xml:space="preserve"> of the threaded holes.</w:t>
            </w:r>
          </w:p>
        </w:tc>
        <w:tc>
          <w:tcPr>
            <w:tcW w:w="2233" w:type="dxa"/>
            <w:gridSpan w:val="2"/>
          </w:tcPr>
          <w:p w14:paraId="20AA68DA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30E01EF6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B69D6E3" w14:textId="6387CFC9" w:rsidR="006A4AB2" w:rsidRDefault="00E77E9A" w:rsidP="001D5AC6">
            <w:pPr>
              <w:jc w:val="center"/>
            </w:pPr>
            <w:r>
              <w:t>1</w:t>
            </w:r>
            <w:r w:rsidR="002A398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2665B5A2" w14:textId="77777777" w:rsidR="006A4AB2" w:rsidRDefault="006A4AB2" w:rsidP="001D5AC6">
            <w:pPr>
              <w:jc w:val="center"/>
            </w:pPr>
          </w:p>
        </w:tc>
        <w:tc>
          <w:tcPr>
            <w:tcW w:w="1734" w:type="dxa"/>
          </w:tcPr>
          <w:p w14:paraId="26F5C25F" w14:textId="77777777" w:rsidR="006A4AB2" w:rsidRDefault="006A4AB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2E8B08" w14:textId="77777777" w:rsidR="006A4AB2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98878D" w14:textId="544B3479" w:rsidR="006A4AB2" w:rsidRDefault="006A4AB2" w:rsidP="001D5AC6">
            <w:pPr>
              <w:pStyle w:val="LevelBasic"/>
              <w:rPr>
                <w:lang w:val="en-US"/>
              </w:rPr>
            </w:pPr>
            <w:r w:rsidRPr="006A4AB2">
              <w:rPr>
                <w:lang w:val="en-US"/>
              </w:rPr>
              <w:t xml:space="preserve">Check the tightness by </w:t>
            </w:r>
            <w:r w:rsidR="00A564F4">
              <w:rPr>
                <w:lang w:val="en-US"/>
              </w:rPr>
              <w:t xml:space="preserve">moving around </w:t>
            </w:r>
            <w:r w:rsidRPr="006A4AB2">
              <w:rPr>
                <w:lang w:val="en-US"/>
              </w:rPr>
              <w:t xml:space="preserve">the </w:t>
            </w:r>
            <w:r w:rsidR="000303A2">
              <w:rPr>
                <w:lang w:val="en-US"/>
              </w:rPr>
              <w:t>tank</w:t>
            </w:r>
            <w:r w:rsidR="00A564F4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F94F74E" w14:textId="77777777" w:rsidR="006A4AB2" w:rsidRPr="00E5752B" w:rsidRDefault="006A4AB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53F4554F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10A2FA" w14:textId="39CB7205" w:rsidR="001D5AC6" w:rsidRDefault="001D5AC6" w:rsidP="001D5AC6">
            <w:pPr>
              <w:jc w:val="center"/>
            </w:pPr>
            <w:r>
              <w:t>1</w:t>
            </w:r>
            <w:r w:rsidR="002A3980">
              <w:t>3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164921F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0EA8F612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2F4D54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5A5C162" w14:textId="2750C743" w:rsidR="001F64B7" w:rsidRPr="001F64B7" w:rsidRDefault="00A564F4" w:rsidP="001F64B7">
            <w:pPr>
              <w:pStyle w:val="LevelBasic"/>
              <w:rPr>
                <w:lang w:val="en-US"/>
              </w:rPr>
            </w:pPr>
            <w:r w:rsidRPr="00A564F4">
              <w:rPr>
                <w:lang w:val="en-US"/>
              </w:rPr>
              <w:t>Pressurize</w:t>
            </w:r>
            <w:r w:rsidR="008059EB">
              <w:rPr>
                <w:lang w:val="en-US"/>
              </w:rPr>
              <w:t xml:space="preserve"> the </w:t>
            </w:r>
            <w:r w:rsidR="00521572">
              <w:rPr>
                <w:lang w:val="en-US"/>
              </w:rPr>
              <w:t>tank</w:t>
            </w:r>
            <w:r w:rsidRPr="00A564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 </w:t>
            </w:r>
            <w:r w:rsidR="00E77E9A">
              <w:rPr>
                <w:lang w:val="en-US"/>
              </w:rPr>
              <w:t>0,5 MPa.</w:t>
            </w:r>
          </w:p>
        </w:tc>
        <w:tc>
          <w:tcPr>
            <w:tcW w:w="2233" w:type="dxa"/>
            <w:gridSpan w:val="2"/>
          </w:tcPr>
          <w:p w14:paraId="42F88ADF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7BDC159B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F798D1E" w14:textId="08736A33" w:rsidR="001D5AC6" w:rsidRDefault="002A3980" w:rsidP="001D5AC6">
            <w:pPr>
              <w:jc w:val="center"/>
            </w:pPr>
            <w:r>
              <w:lastRenderedPageBreak/>
              <w:t>14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5527946F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6A764CAD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57686755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B510397" w14:textId="05EA841B" w:rsidR="001D5AC6" w:rsidRPr="00611896" w:rsidRDefault="00A564F4" w:rsidP="00A564F4">
            <w:pPr>
              <w:pStyle w:val="LevelBasic"/>
              <w:rPr>
                <w:lang w:val="en-US"/>
              </w:rPr>
            </w:pPr>
            <w:r w:rsidRPr="00A564F4">
              <w:rPr>
                <w:lang w:val="en-US"/>
              </w:rPr>
              <w:t>Check for water leaks (especially on the thread). If there are leaks</w:t>
            </w:r>
            <w:r w:rsidR="005660DF">
              <w:rPr>
                <w:lang w:val="en-US"/>
              </w:rPr>
              <w:t xml:space="preserve"> on the thread</w:t>
            </w:r>
            <w:r w:rsidR="004C2F98">
              <w:rPr>
                <w:lang w:val="en-US"/>
              </w:rPr>
              <w:t>, apply bigger force and check the sealing rings</w:t>
            </w:r>
            <w:r w:rsidRPr="00A564F4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4E039E48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7B76A64F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14"/>
        </w:trPr>
        <w:tc>
          <w:tcPr>
            <w:tcW w:w="561" w:type="dxa"/>
          </w:tcPr>
          <w:p w14:paraId="4535D943" w14:textId="08D46FB9" w:rsidR="001D5AC6" w:rsidRDefault="002A3980" w:rsidP="001D5AC6">
            <w:pPr>
              <w:jc w:val="center"/>
            </w:pPr>
            <w:r>
              <w:t>15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3DDCC63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59AD14E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6006E0F7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2F14CC9" w14:textId="7C801EC9" w:rsidR="001D5AC6" w:rsidRPr="0008114F" w:rsidRDefault="005660DF" w:rsidP="001D5AC6">
            <w:pPr>
              <w:pStyle w:val="LevelBasic"/>
              <w:rPr>
                <w:lang w:val="en-US"/>
              </w:rPr>
            </w:pPr>
            <w:r w:rsidRPr="005660DF">
              <w:rPr>
                <w:lang w:val="en-US"/>
              </w:rPr>
              <w:t xml:space="preserve">If there are no leaks, </w:t>
            </w:r>
            <w:r w:rsidR="004C2F98">
              <w:rPr>
                <w:lang w:val="en-US"/>
              </w:rPr>
              <w:t>cover it with bright clothes</w:t>
            </w:r>
            <w:r w:rsidR="005B5CFD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7E1B6174" w14:textId="77777777" w:rsidR="001D5AC6" w:rsidRPr="00D92292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7BE6ABF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11D72FB2" w14:textId="64AC6ACA" w:rsidR="005B5CFD" w:rsidRDefault="002A3980" w:rsidP="001D5AC6">
            <w:pPr>
              <w:jc w:val="center"/>
            </w:pPr>
            <w:r>
              <w:t>16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074D710C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40F6815F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BCDF333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6F7D5A0" w14:textId="2A71E6D8" w:rsidR="005B5CFD" w:rsidRPr="005660DF" w:rsidRDefault="005B5CF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B5CFD">
              <w:rPr>
                <w:lang w:val="en-US"/>
              </w:rPr>
              <w:t xml:space="preserve">ressurize the </w:t>
            </w:r>
            <w:r w:rsidR="00521572">
              <w:rPr>
                <w:lang w:val="en-US"/>
              </w:rPr>
              <w:t>tank</w:t>
            </w:r>
            <w:r w:rsidR="004C2F98">
              <w:rPr>
                <w:lang w:val="en-US"/>
              </w:rPr>
              <w:t xml:space="preserve"> </w:t>
            </w:r>
            <w:r w:rsidRPr="005B5CFD">
              <w:rPr>
                <w:lang w:val="en-US"/>
              </w:rPr>
              <w:t xml:space="preserve">until a pressure of </w:t>
            </w:r>
            <w:r w:rsidR="00BF5980">
              <w:rPr>
                <w:lang w:val="en-US"/>
              </w:rPr>
              <w:t>90</w:t>
            </w:r>
            <w:r w:rsidR="004C2F98">
              <w:rPr>
                <w:lang w:val="en-US"/>
              </w:rPr>
              <w:t xml:space="preserve"> Bar</w:t>
            </w:r>
            <w:r w:rsidRPr="005B5CFD">
              <w:rPr>
                <w:lang w:val="en-US"/>
              </w:rPr>
              <w:t xml:space="preserve"> is reached.</w:t>
            </w:r>
          </w:p>
        </w:tc>
        <w:tc>
          <w:tcPr>
            <w:tcW w:w="2233" w:type="dxa"/>
            <w:gridSpan w:val="2"/>
          </w:tcPr>
          <w:p w14:paraId="5CCB3CC1" w14:textId="77777777" w:rsidR="005B5CFD" w:rsidRPr="00D92292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3F8A19A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B5F826F" w14:textId="7C0E7A3D" w:rsidR="001D5AC6" w:rsidRDefault="002A3980" w:rsidP="00E77E9A">
            <w:r>
              <w:t>17.</w:t>
            </w:r>
          </w:p>
        </w:tc>
        <w:tc>
          <w:tcPr>
            <w:tcW w:w="1674" w:type="dxa"/>
            <w:gridSpan w:val="2"/>
          </w:tcPr>
          <w:p w14:paraId="7A1BD19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18444B99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F14F9D6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2C144A2" w14:textId="6B8E4401" w:rsidR="001D5AC6" w:rsidRPr="008D792C" w:rsidRDefault="005660DF" w:rsidP="001D5AC6">
            <w:pPr>
              <w:pStyle w:val="LevelBasic"/>
              <w:rPr>
                <w:lang w:val="en-US"/>
              </w:rPr>
            </w:pPr>
            <w:r w:rsidRPr="008D792C">
              <w:rPr>
                <w:lang w:val="en-US"/>
              </w:rPr>
              <w:t xml:space="preserve">After reaching a pressure of </w:t>
            </w:r>
            <w:r w:rsidR="00BF5980">
              <w:rPr>
                <w:lang w:val="en-US"/>
              </w:rPr>
              <w:t>90</w:t>
            </w:r>
            <w:r w:rsidR="004C2F98">
              <w:rPr>
                <w:lang w:val="en-US"/>
              </w:rPr>
              <w:t xml:space="preserve"> Bar</w:t>
            </w:r>
            <w:r w:rsidRPr="008D792C">
              <w:rPr>
                <w:lang w:val="en-US"/>
              </w:rPr>
              <w:t xml:space="preserve">, lock the pump and wait for </w:t>
            </w:r>
            <w:r w:rsidR="00BF5980">
              <w:rPr>
                <w:lang w:val="en-US"/>
              </w:rPr>
              <w:t>180</w:t>
            </w:r>
            <w:r w:rsidRPr="008D792C">
              <w:rPr>
                <w:lang w:val="en-US"/>
              </w:rPr>
              <w:t xml:space="preserve"> </w:t>
            </w:r>
            <w:r w:rsidR="004C2F98">
              <w:rPr>
                <w:lang w:val="en-US"/>
              </w:rPr>
              <w:t>minutes and check on</w:t>
            </w:r>
            <w:r w:rsidR="00683AEE">
              <w:rPr>
                <w:lang w:val="en-US"/>
              </w:rPr>
              <w:t xml:space="preserve"> leaks as the pressure is reached and then every 20-30 minutes</w:t>
            </w:r>
            <w:r w:rsidRPr="008D792C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3B72D60A" w14:textId="77777777" w:rsidR="001D5AC6" w:rsidRPr="008D792C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4BC90840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006AAE1" w14:textId="7E3581B1" w:rsidR="001D5AC6" w:rsidRDefault="002A3980" w:rsidP="001D5AC6">
            <w:pPr>
              <w:jc w:val="center"/>
            </w:pPr>
            <w:r>
              <w:t>18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AD64EB6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5A964ED8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535B8D2F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7A44204F" w14:textId="0D428D57" w:rsidR="001D5AC6" w:rsidRPr="0008114F" w:rsidRDefault="008059EB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Write down</w:t>
            </w:r>
            <w:r w:rsidR="005660DF" w:rsidRPr="005660DF">
              <w:rPr>
                <w:lang w:val="en-US"/>
              </w:rPr>
              <w:t xml:space="preserve"> the pressure </w:t>
            </w:r>
            <w:r w:rsidR="00683AEE">
              <w:rPr>
                <w:lang w:val="en-US"/>
              </w:rPr>
              <w:t>current pressure at every check, the table provided</w:t>
            </w:r>
            <w:r w:rsidR="005660DF" w:rsidRPr="005660DF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298678B" w14:textId="77777777" w:rsidR="001D5AC6" w:rsidRPr="002C7A96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3DEBA05D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A4E6766" w14:textId="067DE29D" w:rsidR="005660DF" w:rsidRDefault="002A3980" w:rsidP="002A3980">
            <w:pPr>
              <w:jc w:val="center"/>
            </w:pPr>
            <w:r>
              <w:t>19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2CE1A054" w14:textId="77777777" w:rsidR="005660DF" w:rsidRDefault="005660DF" w:rsidP="001D5AC6">
            <w:pPr>
              <w:jc w:val="center"/>
            </w:pPr>
          </w:p>
        </w:tc>
        <w:tc>
          <w:tcPr>
            <w:tcW w:w="1734" w:type="dxa"/>
          </w:tcPr>
          <w:p w14:paraId="66D07C1F" w14:textId="77777777" w:rsidR="005660DF" w:rsidRDefault="005660DF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6736A7A5" w14:textId="77777777" w:rsidR="005660DF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6CA64D8" w14:textId="77777777" w:rsidR="005660DF" w:rsidRPr="005660DF" w:rsidRDefault="005660DF" w:rsidP="005660DF">
            <w:pPr>
              <w:pStyle w:val="LevelBasic"/>
              <w:rPr>
                <w:lang w:val="en-US"/>
              </w:rPr>
            </w:pPr>
            <w:r w:rsidRPr="005660DF">
              <w:rPr>
                <w:lang w:val="en-US"/>
              </w:rPr>
              <w:t xml:space="preserve">Pump out the water until the </w:t>
            </w:r>
            <w:r w:rsidR="008059EB">
              <w:rPr>
                <w:lang w:val="en-US"/>
              </w:rPr>
              <w:t>ambient</w:t>
            </w:r>
            <w:r w:rsidRPr="005660DF">
              <w:rPr>
                <w:lang w:val="en-US"/>
              </w:rPr>
              <w:t xml:space="preserve"> pressure is reached.</w:t>
            </w:r>
          </w:p>
        </w:tc>
        <w:tc>
          <w:tcPr>
            <w:tcW w:w="2233" w:type="dxa"/>
            <w:gridSpan w:val="2"/>
          </w:tcPr>
          <w:p w14:paraId="0D8B8EA2" w14:textId="77777777" w:rsidR="005660DF" w:rsidRPr="002C7A96" w:rsidRDefault="005660DF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7CE77DD6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1373DC84" w14:textId="67C584C7" w:rsidR="005B5CFD" w:rsidRDefault="002A3980" w:rsidP="001D5AC6">
            <w:pPr>
              <w:jc w:val="center"/>
            </w:pPr>
            <w:r>
              <w:t>20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5EDF676D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3B8FB8A2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13AAF83E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10230C0" w14:textId="6AEAE5E3" w:rsidR="005B5CFD" w:rsidRPr="005660DF" w:rsidRDefault="005B5CFD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Take</w:t>
            </w:r>
            <w:r w:rsidRPr="005B5CFD">
              <w:rPr>
                <w:lang w:val="en-US"/>
              </w:rPr>
              <w:t xml:space="preserve"> the </w:t>
            </w:r>
            <w:r w:rsidR="000303A2">
              <w:rPr>
                <w:lang w:val="en-US"/>
              </w:rPr>
              <w:t>oxidizer tank</w:t>
            </w:r>
            <w:r>
              <w:rPr>
                <w:lang w:val="en-US"/>
              </w:rPr>
              <w:t xml:space="preserve"> out of the container and place it</w:t>
            </w:r>
            <w:r w:rsidRPr="005B5CFD">
              <w:rPr>
                <w:lang w:val="en-US"/>
              </w:rPr>
              <w:t xml:space="preserve"> vertically with the </w:t>
            </w:r>
            <w:r w:rsidR="000303A2">
              <w:rPr>
                <w:lang w:val="en-US"/>
              </w:rPr>
              <w:t>hole with pump</w:t>
            </w:r>
            <w:r>
              <w:rPr>
                <w:lang w:val="en-US"/>
              </w:rPr>
              <w:t xml:space="preserve"> </w:t>
            </w:r>
            <w:r w:rsidRPr="005B5CFD">
              <w:rPr>
                <w:lang w:val="en-US"/>
              </w:rPr>
              <w:t>facing up.</w:t>
            </w:r>
          </w:p>
        </w:tc>
        <w:tc>
          <w:tcPr>
            <w:tcW w:w="2233" w:type="dxa"/>
            <w:gridSpan w:val="2"/>
          </w:tcPr>
          <w:p w14:paraId="6C150180" w14:textId="77777777" w:rsidR="005B5CFD" w:rsidRPr="002C7A96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3B46FBB0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7D38223" w14:textId="17DF674F" w:rsidR="008059EB" w:rsidRDefault="008059EB" w:rsidP="001D5AC6">
            <w:pPr>
              <w:jc w:val="center"/>
            </w:pPr>
            <w:r>
              <w:t>2</w:t>
            </w:r>
            <w:r w:rsidR="002A3980">
              <w:t>1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68345B3E" w14:textId="77777777" w:rsidR="008059EB" w:rsidRDefault="008059EB" w:rsidP="001D5AC6">
            <w:pPr>
              <w:jc w:val="center"/>
            </w:pPr>
          </w:p>
        </w:tc>
        <w:tc>
          <w:tcPr>
            <w:tcW w:w="1734" w:type="dxa"/>
          </w:tcPr>
          <w:p w14:paraId="3B9D5442" w14:textId="77777777" w:rsidR="008059EB" w:rsidRDefault="008059EB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1DB62FAF" w14:textId="77777777" w:rsidR="008059EB" w:rsidRDefault="008059EB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71501FE4" w14:textId="3B4A2ABA" w:rsidR="008059EB" w:rsidRDefault="008059EB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Check for water leaks</w:t>
            </w:r>
            <w:r w:rsidR="00AF6C73">
              <w:rPr>
                <w:lang w:val="en-US"/>
              </w:rPr>
              <w:t xml:space="preserve"> </w:t>
            </w:r>
            <w:r w:rsidR="00AF6C73" w:rsidRPr="00AF6C73">
              <w:rPr>
                <w:lang w:val="en-US"/>
              </w:rPr>
              <w:t>and mark them using a black marker</w:t>
            </w:r>
            <w:r w:rsidR="00AF6C73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9E46D6F" w14:textId="77777777" w:rsidR="008059EB" w:rsidRPr="002C7A96" w:rsidRDefault="008059EB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2964BF" w14:paraId="02EF124E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D3269E7" w14:textId="22228086" w:rsidR="005B5CFD" w:rsidRDefault="00E77E9A" w:rsidP="001D5AC6">
            <w:pPr>
              <w:jc w:val="center"/>
            </w:pPr>
            <w:r>
              <w:t>2</w:t>
            </w:r>
            <w:r w:rsidR="002A398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02158A07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0F5CF07C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B827287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709FB3" w14:textId="77777777" w:rsidR="005B5CFD" w:rsidRDefault="005B5CFD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Unscrew the pump.</w:t>
            </w:r>
          </w:p>
        </w:tc>
        <w:tc>
          <w:tcPr>
            <w:tcW w:w="2233" w:type="dxa"/>
            <w:gridSpan w:val="2"/>
          </w:tcPr>
          <w:p w14:paraId="39AB7D34" w14:textId="77777777" w:rsidR="005B5CFD" w:rsidRPr="002C7A96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A76B11" w14:paraId="486D40DA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5C30CD9" w14:textId="3CBC4DC9" w:rsidR="001D5AC6" w:rsidRDefault="002A3980" w:rsidP="001D5AC6">
            <w:pPr>
              <w:jc w:val="center"/>
            </w:pPr>
            <w:r>
              <w:lastRenderedPageBreak/>
              <w:t>23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26D0A34C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D156980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297D285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1820CE1" w14:textId="41A88CC5" w:rsidR="001D5AC6" w:rsidRPr="0008114F" w:rsidRDefault="001D5AC6" w:rsidP="001D5AC6">
            <w:pPr>
              <w:pStyle w:val="LevelBasic"/>
              <w:rPr>
                <w:lang w:val="en-US"/>
              </w:rPr>
            </w:pPr>
            <w:r w:rsidRPr="00075790">
              <w:rPr>
                <w:lang w:val="en-US"/>
              </w:rPr>
              <w:t>Pour out water f</w:t>
            </w:r>
            <w:r>
              <w:rPr>
                <w:lang w:val="en-US"/>
              </w:rPr>
              <w:t xml:space="preserve">rom the </w:t>
            </w:r>
            <w:r w:rsidR="00866877">
              <w:rPr>
                <w:lang w:val="en-US"/>
              </w:rPr>
              <w:t xml:space="preserve">tank </w:t>
            </w:r>
            <w:r>
              <w:rPr>
                <w:lang w:val="en-US"/>
              </w:rPr>
              <w:t>(water can be used once again in another hydrotest).</w:t>
            </w:r>
          </w:p>
        </w:tc>
        <w:tc>
          <w:tcPr>
            <w:tcW w:w="2233" w:type="dxa"/>
            <w:gridSpan w:val="2"/>
          </w:tcPr>
          <w:p w14:paraId="3534DF74" w14:textId="77777777" w:rsidR="001D5AC6" w:rsidRPr="0007579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8D792C" w14:paraId="065DB01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25DD1A0" w14:textId="23B2F370" w:rsidR="001D5AC6" w:rsidRDefault="002A3980" w:rsidP="001D5AC6">
            <w:pPr>
              <w:jc w:val="center"/>
            </w:pPr>
            <w:r>
              <w:t>24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43FA63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18D8639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070BED7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0562009" w14:textId="68B0E06F" w:rsidR="001D5AC6" w:rsidRPr="0008114F" w:rsidRDefault="001D5AC6" w:rsidP="001D5AC6">
            <w:pPr>
              <w:pStyle w:val="LevelBasic"/>
              <w:rPr>
                <w:lang w:val="en-US"/>
              </w:rPr>
            </w:pPr>
            <w:r w:rsidRPr="00075790">
              <w:rPr>
                <w:lang w:val="en-US"/>
              </w:rPr>
              <w:t>Remov</w:t>
            </w:r>
            <w:r w:rsidR="002A3980">
              <w:rPr>
                <w:lang w:val="en-US"/>
              </w:rPr>
              <w:t>e the plug.</w:t>
            </w:r>
          </w:p>
        </w:tc>
        <w:tc>
          <w:tcPr>
            <w:tcW w:w="2233" w:type="dxa"/>
            <w:gridSpan w:val="2"/>
          </w:tcPr>
          <w:p w14:paraId="4317E29E" w14:textId="77777777" w:rsidR="001D5AC6" w:rsidRPr="0007579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833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6F0CD1" w14:textId="77777777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683AEE" w14:paraId="3C02DAD5" w14:textId="77777777" w:rsidTr="00683AEE">
              <w:tc>
                <w:tcPr>
                  <w:tcW w:w="1588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683AEE">
              <w:tc>
                <w:tcPr>
                  <w:tcW w:w="1588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48C3E3A4" w14:textId="77777777" w:rsidTr="00683AEE">
              <w:tc>
                <w:tcPr>
                  <w:tcW w:w="1588" w:type="dxa"/>
                </w:tcPr>
                <w:p w14:paraId="6E30AFE6" w14:textId="7BE723F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5CD8EAD6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B5FD52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C6B364D" w14:textId="77777777" w:rsidTr="00683AEE">
              <w:tc>
                <w:tcPr>
                  <w:tcW w:w="1588" w:type="dxa"/>
                </w:tcPr>
                <w:p w14:paraId="1E00F4E7" w14:textId="6D5AF41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25C01218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5482E3D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07E4A14" w14:textId="77777777" w:rsidTr="00683AEE">
              <w:tc>
                <w:tcPr>
                  <w:tcW w:w="1588" w:type="dxa"/>
                </w:tcPr>
                <w:p w14:paraId="780EEC3B" w14:textId="55524BCD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6F897F7A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EC68D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B9A0E60" w14:textId="77777777" w:rsidTr="00683AEE">
              <w:tc>
                <w:tcPr>
                  <w:tcW w:w="1588" w:type="dxa"/>
                </w:tcPr>
                <w:p w14:paraId="2BC50E25" w14:textId="2026406F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41BC79EF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69E8D27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6CB758C" w14:textId="77777777" w:rsidTr="00683AEE">
              <w:tc>
                <w:tcPr>
                  <w:tcW w:w="1588" w:type="dxa"/>
                </w:tcPr>
                <w:p w14:paraId="53FB10EF" w14:textId="76696DD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14:paraId="61C5912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35DF6A1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5F759AC8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2D07792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C622CF5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1AB8EEF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6E67ADA0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0B2FB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4A138FA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275A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E9623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36E2D3BB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494B043" w14:textId="0D7EAB05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F739C08" w14:textId="2135C81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A8E8C" w14:textId="724B696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21848E6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056462C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D51B9AD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A76B11" w14:paraId="2D9FE09C" w14:textId="77777777" w:rsidTr="00B5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lastRenderedPageBreak/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0653" w14:textId="77777777" w:rsidR="00804B2F" w:rsidRDefault="00804B2F" w:rsidP="00647CDC">
      <w:pPr>
        <w:spacing w:after="0" w:line="240" w:lineRule="auto"/>
      </w:pPr>
      <w:r>
        <w:separator/>
      </w:r>
    </w:p>
  </w:endnote>
  <w:endnote w:type="continuationSeparator" w:id="0">
    <w:p w14:paraId="5E406ECA" w14:textId="77777777" w:rsidR="00804B2F" w:rsidRDefault="00804B2F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A76B11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3F609235" w:rsidR="00250151" w:rsidRPr="005F0DFE" w:rsidRDefault="00CF3F81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an oxidizer tank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A76B11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0F03A72C" w:rsidR="00250151" w:rsidRPr="005F0DFE" w:rsidRDefault="00CF3F81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an oxidizer tank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1666" w14:textId="77777777" w:rsidR="00804B2F" w:rsidRDefault="00804B2F" w:rsidP="00647CDC">
      <w:pPr>
        <w:spacing w:after="0" w:line="240" w:lineRule="auto"/>
      </w:pPr>
      <w:r>
        <w:separator/>
      </w:r>
    </w:p>
  </w:footnote>
  <w:footnote w:type="continuationSeparator" w:id="0">
    <w:p w14:paraId="01EC2B6B" w14:textId="77777777" w:rsidR="00804B2F" w:rsidRDefault="00804B2F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3E418453" w:rsidR="00250151" w:rsidRPr="00676FEF" w:rsidRDefault="004C527D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76B11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BF59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1458</TotalTime>
  <Pages>7</Pages>
  <Words>447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5</cp:revision>
  <cp:lastPrinted>2023-12-07T13:36:00Z</cp:lastPrinted>
  <dcterms:created xsi:type="dcterms:W3CDTF">2023-12-06T22:47:00Z</dcterms:created>
  <dcterms:modified xsi:type="dcterms:W3CDTF">2023-12-08T13:13:00Z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