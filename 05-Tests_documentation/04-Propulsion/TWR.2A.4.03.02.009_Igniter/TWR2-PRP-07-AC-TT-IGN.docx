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CD3D7C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343FD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proofErr w:type="spellEnd"/>
                  <w:r w:rsidRPr="00E343FD">
                    <w:rPr>
                      <w:b/>
                      <w:bCs/>
                      <w:sz w:val="24"/>
                      <w:szCs w:val="24"/>
                    </w:rPr>
                    <w:t xml:space="preserve">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Location: 012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45FF4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TWR.2A.4.01.00.000_Tank-01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87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1 hour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Confirmed safety factor: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ela-Siatk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B0D9" w14:textId="77777777" w:rsidR="00F57B97" w:rsidRDefault="00F57B97" w:rsidP="00647CDC">
      <w:pPr>
        <w:spacing w:after="0" w:line="240" w:lineRule="auto"/>
      </w:pPr>
      <w:r>
        <w:separator/>
      </w:r>
    </w:p>
  </w:endnote>
  <w:endnote w:type="continuationSeparator" w:id="0">
    <w:p w14:paraId="789D0B3C" w14:textId="77777777" w:rsidR="00F57B97" w:rsidRDefault="00F57B97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41ED" w14:textId="77777777" w:rsidR="00F57B97" w:rsidRDefault="00F57B97" w:rsidP="00647CDC">
      <w:pPr>
        <w:spacing w:after="0" w:line="240" w:lineRule="auto"/>
      </w:pPr>
      <w:r>
        <w:separator/>
      </w:r>
    </w:p>
  </w:footnote>
  <w:footnote w:type="continuationSeparator" w:id="0">
    <w:p w14:paraId="2E0B65FC" w14:textId="77777777" w:rsidR="00F57B97" w:rsidRDefault="00F57B97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A5CA6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82DCD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57B97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30317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0</TotalTime>
  <Pages>2</Pages>
  <Words>93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2</cp:revision>
  <cp:lastPrinted>2023-12-07T12:29:00Z</cp:lastPrinted>
  <dcterms:created xsi:type="dcterms:W3CDTF">2023-12-13T10:06:00Z</dcterms:created>
  <dcterms:modified xsi:type="dcterms:W3CDTF">2023-12-13T10:06:00Z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